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0F3B3AE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F713CE">
              <w:rPr>
                <w:rFonts w:ascii="Arial" w:hAnsi="Arial" w:cs="Arial"/>
                <w:b/>
                <w:sz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CE535E5" w:rsidR="000035F9" w:rsidRDefault="000035F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</w:t>
            </w:r>
            <w:r w:rsidR="00F713CE">
              <w:rPr>
                <w:rFonts w:ascii="Arial Narrow" w:hAnsi="Arial Narrow" w:cs="Tahoma"/>
                <w:sz w:val="36"/>
              </w:rPr>
              <w:t>OMP6176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  <w:p w14:paraId="36656A16" w14:textId="78887F73" w:rsidR="000035F9" w:rsidRPr="00876A58" w:rsidRDefault="000035F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</w:t>
            </w:r>
            <w:r w:rsidR="00F713CE">
              <w:rPr>
                <w:rFonts w:ascii="Arial Narrow" w:hAnsi="Arial Narrow" w:cs="Tahoma"/>
                <w:sz w:val="36"/>
              </w:rPr>
              <w:t>Human and Computer Interaction</w:t>
            </w:r>
            <w:r>
              <w:rPr>
                <w:rFonts w:ascii="Arial Narrow" w:hAnsi="Arial Narrow" w:cs="Tahoma"/>
                <w:sz w:val="36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4B75E25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>Odd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/ Even </w:t>
            </w:r>
            <w:r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 xml:space="preserve">/ </w:t>
            </w:r>
            <w:r w:rsidR="000035F9" w:rsidRPr="00F713CE">
              <w:rPr>
                <w:rFonts w:ascii="Arial" w:hAnsi="Arial" w:cs="Arial"/>
                <w:iCs/>
                <w:strike/>
                <w:sz w:val="20"/>
                <w:szCs w:val="20"/>
              </w:rPr>
              <w:t>Compact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F713CE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713CE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049222E9" w:rsidR="009F37DD" w:rsidRPr="00740F48" w:rsidRDefault="00F713CE" w:rsidP="002F11B8">
      <w:pPr>
        <w:spacing w:line="360" w:lineRule="auto"/>
        <w:ind w:firstLine="360"/>
        <w:rPr>
          <w:sz w:val="28"/>
          <w:szCs w:val="28"/>
        </w:rPr>
      </w:pPr>
      <w:r>
        <w:t>Store Del Luna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5E901A05" w:rsidR="002F11B8" w:rsidRPr="00682E72" w:rsidRDefault="002F11B8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t>ETC</w:t>
      </w:r>
    </w:p>
    <w:p w14:paraId="175CEEB2" w14:textId="6948609D" w:rsidR="009F37DD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18AF4A3E" w14:textId="01A1E459" w:rsidR="009A5D29" w:rsidRDefault="009A5D29" w:rsidP="009A5D29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</w:t>
      </w:r>
    </w:p>
    <w:p w14:paraId="36845F7E" w14:textId="637AB27D" w:rsidR="009A5D29" w:rsidRDefault="009A5D29" w:rsidP="009A5D29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Album:</w:t>
      </w:r>
    </w:p>
    <w:p w14:paraId="230190B6" w14:textId="14C602A4" w:rsidR="009A5D29" w:rsidRPr="009A5D29" w:rsidRDefault="009A5D29" w:rsidP="006741C1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>Bp cover 1.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png = </w:t>
      </w:r>
      <w:hyperlink r:id="rId9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https://www.google.com/url?sa=i&amp;url=https%3A%2F%2Fen.wikipedia.org%2Fwiki%2FThe_Album_(Blackpink_album)&amp;psig=AOvVaw100ORJes1_CqK0gEG4hGKZ&amp;ust=1622518226745000&amp;source=images&amp;cd=vfe&amp;ved=2ahUKEwjCrdLF_fLwAhXTB7cAHRCKC3IQjRx6BAgAEAc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B601357" w14:textId="3470A478" w:rsidR="009A5D29" w:rsidRPr="009A5D29" w:rsidRDefault="009A5D29" w:rsidP="006741C1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.png = </w:t>
      </w:r>
      <w:hyperlink r:id="rId10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https://images.genius.com/db40ae29029f0b8cf3e53567484d42b2.999x999x1.png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431F308" w14:textId="538179D6" w:rsidR="009A5D29" w:rsidRPr="009A5D29" w:rsidRDefault="009A5D29" w:rsidP="006741C1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.png = </w:t>
      </w:r>
      <w:hyperlink r:id="rId11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https://static.wikia.nocookie.net/kpop/images/f/f9/BLACKPINK_BLACKPINK_In_Your_Area_CD%2BDVD_cover_art.png/revision/latest?cb=20181118172149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FB53E29" w14:textId="1C4A83BA" w:rsidR="009A5D29" w:rsidRPr="009A5D29" w:rsidRDefault="009A5D29" w:rsidP="006741C1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.png = </w:t>
      </w:r>
      <w:hyperlink r:id="rId12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https://mir-s3-cdn-cf.behance.net/project_modules/2800_opt_1/13029a107832795.5fc5cd09ee80e.png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0EF2990" w14:textId="77777777" w:rsidR="009A5D29" w:rsidRPr="009A5D29" w:rsidRDefault="009A5D29" w:rsidP="00C42DCE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cover 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.png = </w:t>
      </w:r>
      <w:hyperlink r:id="rId13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https://wallpapercave.com/wp/wp7253532.png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E9EF12E" w14:textId="7ED30503" w:rsidR="009A5D29" w:rsidRPr="009A5D29" w:rsidRDefault="009A5D29" w:rsidP="00DC2470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cover 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Pr="009A5D2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.png = </w:t>
      </w:r>
      <w:hyperlink r:id="rId14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https://qph.fs.quoracdn.net/main-qimg-617faff3625a57efe3381598e927ae67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0744EC9" w14:textId="0A1A729D" w:rsidR="009A5D29" w:rsidRPr="009A5D29" w:rsidRDefault="009A5D29" w:rsidP="00DC2470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cover 1.png = </w:t>
      </w:r>
      <w:hyperlink r:id="rId15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https://www.kindpng.com/picc/m/386-3866068_transparent-bts-wings-png-bts-wings-album-cover.png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C39D482" w14:textId="71D04B43" w:rsidR="009A5D29" w:rsidRDefault="009A5D29" w:rsidP="009A5D29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16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https://static.wikia.nocookie.net/the-bangtan-boys/images/d/d5/Love_Yourself_%27Her%27_album_cover.png/revision/latest?cb=20190114115014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2AF87CD" w14:textId="2CBF7BA5" w:rsidR="009A5D29" w:rsidRPr="009A5D29" w:rsidRDefault="009A5D29" w:rsidP="009A5D29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17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google.com/url?sa=i&amp;url=https%3A%2F%2Fwww.deviantart.com%2Frfkpociflard%2Fart%2FBTS-IDOL-ALBUM-COVER-Love-Yourself-Answer-760891556&amp;psig=AOvVaw3KBseLkA8NdmQNmGoAi7JQ&amp;ust=1622518393846000&amp;source=images&amp;cd=vfe&amp;ved=0CAIQjRxqFwoTCOiMqsz-8vACFQAAAAAdAAAAABAK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2F970BB" w14:textId="73BBB9C0" w:rsidR="009A5D29" w:rsidRPr="009A5D29" w:rsidRDefault="009A5D29" w:rsidP="009A5D29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BTS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18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https://www.google.com/url?sa=i&amp;url=https%3A%2F%2Fen.wikipedia.org%2Fwiki%2FDynamite_(BTS_song)&amp;psig=AOvVaw3KBseLkA8NdmQNmGoAi7JQ&amp;ust=1622518393846000&amp;source=images&amp;cd=vfe&amp;ved=0CAIQjRxqFwoTCPCWp-n_8vACFQAAAAAdAAAAABAO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66684AF" w14:textId="1B85EA62" w:rsidR="009A5D29" w:rsidRPr="009A5D29" w:rsidRDefault="009A5D29" w:rsidP="009A5D29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19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https://staroutloud.files.wordpress.com/2016/03/1b864-bts_dark_2526_wild_cover_art.png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5FD1ABF" w14:textId="029722AC" w:rsidR="009A5D29" w:rsidRPr="009A5D29" w:rsidRDefault="009A5D29" w:rsidP="009A5D29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cover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0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https://static.wikia.nocookie.net/kpop/images/c/cd/BTS_Map_of_the_Soul_7_The_Journey_Normal_Edition_album_cover.png/revision/latest?cb=20200528173519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47474BF" w14:textId="4FD820FC" w:rsidR="009A5D29" w:rsidRDefault="009A5D29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BTS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prof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1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http://www.pngmart.com/image/179760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0EFCAD7" w14:textId="653C8786" w:rsidR="000F7BB8" w:rsidRPr="000F7BB8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1.png = </w:t>
      </w:r>
      <w:hyperlink r:id="rId22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https://upload.wikimedia.org/wikipedia/en/e/e8/Exo_-_Obsession.png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EF39AB7" w14:textId="19637B84" w:rsidR="000F7BB8" w:rsidRPr="000F7BB8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0F7BB8">
        <w:t xml:space="preserve"> </w:t>
      </w:r>
      <w:hyperlink r:id="rId23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https://upload.wikimedia.org/wikipedia/en/5/57/CountdownEXO.png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0A4506D" w14:textId="707F8E50" w:rsidR="000F7BB8" w:rsidRPr="000F7BB8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4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https://vignette.wikia.nocookie.net/thelostplanet/images/7/77/EXO_Love_Shot_%28Love_ver.%29_Cover.png/revision/latest?cb=20181217034823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45C9C81" w14:textId="68281DB8" w:rsidR="000F7BB8" w:rsidRPr="000F7BB8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5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https://i.pinimg.com/originals/7e/e0/8c/7ee08c5429ffe50e44fa065d5d6ad0ab.png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0B32F3B" w14:textId="77866EF6" w:rsidR="000F7BB8" w:rsidRPr="000F7BB8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profile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6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https://img.favpng.com/24/20/10/exo-together-k-pop-xoxo-png-favpng-pdSnDen8EBUmDaQnnXhL6tYYU.jpg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176530B" w14:textId="40E38A07" w:rsidR="000F7BB8" w:rsidRPr="002338A5" w:rsidRDefault="000F7BB8" w:rsidP="000F7BB8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Exo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temp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7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https://static.wikia.nocookie.net/kpop/images/7/71/EXO_EXO_Planet_-4_-_The_ElyXiOn_%28Dot%29_album_cover.png/revision/latest?cb=20200620133544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5ACB9C9" w14:textId="3419A26B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8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https://i.pinimg.com/originals/51/39/d2/5139d221b9b17104cd347cf22e9fdd87.png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E6047B6" w14:textId="6A52A504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29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https://i.pinimg.com/originals/b8/d1/75/b8d175b4eb73834052f5c08c0939cffe.png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EABD5FA" w14:textId="2C5D4922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0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https://static.wikia.nocookie.net/kpop/images/2/22/ITZY_Guess_Who_group_teaser_photo_1.png</w:t>
        </w:r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/</w:t>
        </w:r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revision/latest?cb=20210415151141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13CAEE3" w14:textId="64D6CFC0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1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https://www.allkpop.com/upload/2020/08/content/061130/1596727828-image.png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00E16D9" w14:textId="5A212E17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2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https://cdn.antaranews.com/cache/800x533/2021/05/14/it.png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433102C" w14:textId="6F4C8B21" w:rsidR="002338A5" w:rsidRPr="002338A5" w:rsidRDefault="002338A5" w:rsidP="002338A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.png =</w:t>
      </w:r>
      <w:r w:rsidRPr="002338A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3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https://static.wikia.nocookie.net/kpop/images/1/17/ITZY_IT%27Z_Me_Me_ver._cover_art.png/revision/latest?cb=20200328195635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E658DDF" w14:textId="01BA8D71" w:rsidR="002B56E5" w:rsidRPr="002B56E5" w:rsidRDefault="002338A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2B56E5"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red velvet cover 1</w:t>
      </w:r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</w:t>
      </w:r>
      <w:r w:rsidR="002B56E5"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4" w:history="1">
        <w:r w:rsidR="002B56E5"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https://i.pinimg.com/originals/10/4c/a5/104ca5632d0913a0833022b64fa42877.png</w:t>
        </w:r>
      </w:hyperlink>
      <w:r w:rsid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9005F35" w14:textId="26D5FF18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red velvet cover 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hyperlink r:id="rId35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https://www.google.com/url?sa=i&amp;url=https%3A%2F%2Fwww.deviantart.com%2Ftsukinofleur%2Fart%2FRed-Velvet-Automatic-589001101&amp;psig=AOvVaw19IZJDTxdv-Uq0QjDftFKJ&amp;ust=1622519257878000&amp;source=images&amp;cd=vfe&amp;ved=0CAIQjRxqFwoTCOjMmLSB8_ACFQAAAAAdAAAAABAZ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E513AC3" w14:textId="300FC694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red velvet cover 3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= </w:t>
      </w:r>
      <w:hyperlink r:id="rId36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https://www.google.com/url?sa=i&amp;url=https%3A%2F%2Fwww.deviantart.com%2Fsouheima%2Fart%2FRED-VELVET-Psycho-album-cover-825945469&amp;psig=AOvVaw19IZJDTxdv-Uq0QjDftFKJ&amp;ust=1622519257878000&amp;source=images&amp;cd=vfe&amp;ved=0CAIQjRxqFwoTCOjMmLSB8_ACFQAAAAAdAAAAABAf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D4821C1" w14:textId="1FF21432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red velvet cover 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</w:t>
      </w:r>
      <w:hyperlink r:id="rId37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https://i.pinimg.com/originals/40/d9/ca/40d9ca187ab33373dc0f96b98fb7c565.png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343DDEE" w14:textId="4199DDDA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red velvet cover 5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</w:t>
      </w: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8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https://static.wikia.nocookie.net/redvelvet/images/c/c4/Red_Velvet_-_SAPPY_%28Concept_Photo%29_4.png/revision/latest?cb=20190513103150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7601229" w14:textId="57DBF2EF" w:rsidR="002338A5" w:rsidRPr="000F7BB8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red velvet cover 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</w:t>
      </w: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hyperlink r:id="rId39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https://upload.wikimedia.org/wikipedia/en/5/56/Red_Velvet_-_Happiness.png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0EF6236" w14:textId="58417C45" w:rsidR="002338A5" w:rsidRDefault="002338A5" w:rsidP="002B56E5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BFADF36" w14:textId="20945B4C" w:rsidR="002B56E5" w:rsidRPr="009A5D29" w:rsidRDefault="002B56E5" w:rsidP="002B56E5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Merch:</w:t>
      </w:r>
    </w:p>
    <w:p w14:paraId="0C2C864E" w14:textId="4B0FDF25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merch 1: </w:t>
      </w:r>
      <w:hyperlink r:id="rId40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https://www.pngitem.com/pimgs/m/650-6508015_transparent-blackpink-rose-png-blackpink-merch-bag-png.png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32914F6" w14:textId="167564A1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merch 2: </w:t>
      </w:r>
      <w:hyperlink r:id="rId41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https://www.pngitem.com/pimgs/m/215-2151958_blackpink-light-stick-hammer-hd-png-download.png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7A15E4CD" w14:textId="3DEACE5B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bp merch 3: </w:t>
      </w:r>
      <w:hyperlink r:id="rId42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https://i.pinimg.com/originals/4e/e6/f4/4ee6f4e54b16335c3e2860b178354cd5.png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4F77898" w14:textId="25615506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merch 4: </w:t>
      </w:r>
      <w:hyperlink r:id="rId43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https://i.pinimg.com/originals/8a/10/bb/8a10bbae2b29d850986db6b7e4153dc7.png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564C647" w14:textId="6CF8BF19" w:rsidR="002B56E5" w:rsidRPr="009A5D29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bp merch 5: </w:t>
      </w:r>
      <w:hyperlink r:id="rId44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https://cdn.shopify.com/s/files/1/0022/5011/3123/products/BPSG_ICBucket_d871f6c2-dc60-46b7-88ab-563911ef7dbe_1024x.png?v=1598016786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87B7021" w14:textId="753585AA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bts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1: </w:t>
      </w:r>
      <w:hyperlink r:id="rId45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https://i.pinimg.com/originals/fa/e3/70/fae3708c592a8a39640a48120c4437b7.png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28953BF" w14:textId="78C8DD1D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bts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2: </w:t>
      </w:r>
      <w:hyperlink r:id="rId46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https://i.pinimg.com/originals/ec/fc/fd/ecfcfd2a99b2132e313faa44f5652836.png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95E6AE0" w14:textId="49DA0764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bts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3: </w:t>
      </w:r>
      <w:hyperlink r:id="rId47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https://btstwt.com/images/2020/08/-SEVENTEEN--Official-Lightstick-Version-2-Carat-Bo-BTS-85-88.png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636FED3" w14:textId="5D95851B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bts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4: </w:t>
      </w:r>
      <w:hyperlink r:id="rId48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https://i.pinimg.com/originals/92/60/47/926047c82216b601ff0ee17e9cdbd962.png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091CBC1" w14:textId="509C51DE" w:rsid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bts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5: </w:t>
      </w:r>
      <w:hyperlink r:id="rId49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https://i.pinimg.com/originals/f7/6d/2c/f76d2cdd9d7c23ec12683ce39221e06e.png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D56C48E" w14:textId="015CF5FC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exo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1: </w:t>
      </w:r>
      <w:hyperlink r:id="rId50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https://2.bp.blogspot.com/-GsUhsQDwJwg/VzIbq60WzJI/AAAAAAAAFTA/rN1iLUCZbfcr4QJJjiGPIlp4SjoRQwfZQCLcB/s1600/%255B2016%255D%2B%255BMERCHANDISE%255D%2BEXO%2BFIGURE%2BBluetooth%2BSpeaker%2B1.png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4BF2CD1" w14:textId="15A8500B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exo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2: </w:t>
      </w:r>
      <w:hyperlink r:id="rId51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https://i.pinimg.com/originals/97/9a/76/979a76109b7780de39523a4165d8d890.png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5270E5D" w14:textId="6D8F77E1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exo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3: </w:t>
      </w:r>
      <w:hyperlink r:id="rId52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https://i.pinimg.com/originals/d8/dd/88/d8dd88037479a9861d5ff920446b286a.png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65EE7B7" w14:textId="6A957B60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exo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4: </w:t>
      </w:r>
      <w:hyperlink r:id="rId53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https://cdn.shopify.com/s/files/1/0069/4203/1983/products/pre-order-exo-number-plate-key-ring-248512_2000x.jpg?v=1617853206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D673334" w14:textId="6ACF0A6A" w:rsidR="002B56E5" w:rsidRPr="002338A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exo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5: </w:t>
      </w:r>
      <w:hyperlink r:id="rId54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https://cdn.shopify.com/s/files/1/0069/4203/1983/products/pre-order-kai-kai-black-hoodie-218853_2000x.jpg?v=1615340589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C83281D" w14:textId="63D47A62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1: </w:t>
      </w:r>
      <w:hyperlink r:id="rId55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https://i.pinimg.com/originals/e0/00/55/e000551b235852ed7e7b6384226fea73.png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5EA6CA1C" w14:textId="7D6F12AC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itzy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2: </w:t>
      </w:r>
      <w:hyperlink r:id="rId56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res.cloudinary.com/teepublic/image/private/s--Y4oiwqHb--/t_Resized%20Artwork/c_crop,x_10,y_10/c_fit,w_465/c_crop,g_north_west,h_620,w_465,x_0,y_0/g_north_west,u_upload:v1446840652:production:blanks:ymwlojdlb9pdlxgcmck4,x_-391,y_-276/b_rgb:eeeeee/c_limit,f_auto,h_630,q_90,w_630/v1588690330/production/designs/9824333_2.jp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FA46B64" w14:textId="0D0FD1A7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3: </w:t>
      </w:r>
      <w:hyperlink r:id="rId57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https://i.pinimg.com/originals/f3/b0/2c/f3b02cc9ea5dcc9bf86042d486212d8f.png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1B89F4A" w14:textId="5D3E237F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4: </w:t>
      </w:r>
      <w:hyperlink r:id="rId58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https://itzymerch.com/wp-content/uploads/2021/05/guess-who-43-1.jpg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B2433BC" w14:textId="2078891A" w:rsid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itzy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5: </w:t>
      </w:r>
      <w:hyperlink r:id="rId59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https://itzymerch.com/wp-content/uploads/2021/05/imageedit_196_7696854553.png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4B527F29" w14:textId="77F76A67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rv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1: </w:t>
      </w:r>
      <w:hyperlink r:id="rId60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https://i.pinimg.com/originals/24/2a/ba/242aba48d89564e8b8120f2918f48619.png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6E53152" w14:textId="33AD8DC5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rv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2: </w:t>
      </w:r>
      <w:hyperlink r:id="rId61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https://pbs.twimg.com/media/BvfBqRoIIAAfdhv.png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11A1E012" w14:textId="4C478F1D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rv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3: </w:t>
      </w:r>
      <w:hyperlink r:id="rId62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https://i.pinimg.com/originals/f7/d0/dd/f7d0ddb25d2708a56f876641db71c803.png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A1DDEBF" w14:textId="464305AC" w:rsidR="002B56E5" w:rsidRPr="002B56E5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rv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4: </w:t>
      </w:r>
      <w:hyperlink r:id="rId63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https://i.pinimg.com/originals/83/cf/cc/83cfcc239bd03b172b29390224a3b790.png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634949DE" w14:textId="4E3EB2A3" w:rsidR="002B56E5" w:rsidRPr="000F7BB8" w:rsidRDefault="002B56E5" w:rsidP="002B56E5">
      <w:pPr>
        <w:pStyle w:val="Style1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>rv</w:t>
      </w:r>
      <w:proofErr w:type="spellEnd"/>
      <w:r w:rsidRPr="002B56E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merch 5: </w:t>
      </w:r>
      <w:hyperlink r:id="rId64" w:history="1">
        <w:r w:rsidRPr="005D6EF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https://i.pinimg.com/originals/be/df/25/bedf250d3efbeca5efe93490e4e1c293.png</w:t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CE6515F" w14:textId="46D2D628" w:rsidR="009A5D29" w:rsidRPr="009A5D29" w:rsidRDefault="009A5D29" w:rsidP="009A5D29">
      <w:pPr>
        <w:pStyle w:val="Style1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A5D29">
        <w:rPr>
          <w:rFonts w:ascii="Times New Roman" w:hAnsi="Times New Roman" w:cs="Times New Roman"/>
          <w:sz w:val="28"/>
          <w:szCs w:val="28"/>
        </w:rPr>
        <w:t>Customer-</w:t>
      </w:r>
      <w:proofErr w:type="spellStart"/>
      <w:r w:rsidRPr="009A5D29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Pr="009A5D29">
        <w:rPr>
          <w:rFonts w:ascii="Times New Roman" w:hAnsi="Times New Roman" w:cs="Times New Roman"/>
          <w:sz w:val="28"/>
          <w:szCs w:val="28"/>
        </w:rPr>
        <w:t>:</w:t>
      </w:r>
    </w:p>
    <w:p w14:paraId="24D38D92" w14:textId="52C81B8A" w:rsidR="009F37DD" w:rsidRPr="00682E72" w:rsidRDefault="00F713CE" w:rsidP="002B56E5">
      <w:pPr>
        <w:pStyle w:val="ListParagraph"/>
        <w:numPr>
          <w:ilvl w:val="0"/>
          <w:numId w:val="21"/>
        </w:numPr>
        <w:spacing w:line="360" w:lineRule="auto"/>
        <w:ind w:left="426"/>
      </w:pPr>
      <w:bookmarkStart w:id="0" w:name="_Hlk73652628"/>
      <w:r>
        <w:t xml:space="preserve">Icon man(1).png = </w:t>
      </w:r>
      <w:hyperlink r:id="rId65" w:history="1">
        <w:r w:rsidRPr="00DD3CB9">
          <w:rPr>
            <w:rStyle w:val="Hyperlink"/>
          </w:rPr>
          <w:t>https://www.flaticon.com/free-icon/man_2922506?term=person&amp;page=1&amp;position=11&amp;page=1&amp;position=11&amp;related_id=2922506&amp;origin=search</w:t>
        </w:r>
      </w:hyperlink>
      <w:bookmarkEnd w:id="0"/>
      <w:r>
        <w:t xml:space="preserve"> </w:t>
      </w:r>
    </w:p>
    <w:p w14:paraId="3FDD20CA" w14:textId="6076D4E5" w:rsidR="00842715" w:rsidRPr="00682E72" w:rsidRDefault="00F713CE" w:rsidP="002B56E5">
      <w:pPr>
        <w:pStyle w:val="ListParagraph"/>
        <w:numPr>
          <w:ilvl w:val="0"/>
          <w:numId w:val="21"/>
        </w:numPr>
        <w:spacing w:line="360" w:lineRule="auto"/>
        <w:ind w:left="426"/>
      </w:pPr>
      <w:r>
        <w:t xml:space="preserve">Icon </w:t>
      </w:r>
      <w:proofErr w:type="gramStart"/>
      <w:r>
        <w:t>woman(</w:t>
      </w:r>
      <w:proofErr w:type="gramEnd"/>
      <w:r>
        <w:t xml:space="preserve">2).png = </w:t>
      </w:r>
      <w:hyperlink r:id="rId66" w:history="1">
        <w:r w:rsidRPr="00DD3CB9">
          <w:rPr>
            <w:rStyle w:val="Hyperlink"/>
          </w:rPr>
          <w:t>https://www.flaticon.com/free-icon/woman_2922566</w:t>
        </w:r>
      </w:hyperlink>
      <w:r>
        <w:t xml:space="preserve"> </w:t>
      </w:r>
    </w:p>
    <w:p w14:paraId="181DA48F" w14:textId="5C9D1466" w:rsidR="002F11B8" w:rsidRDefault="00F713CE" w:rsidP="002B56E5">
      <w:pPr>
        <w:pStyle w:val="ListParagraph"/>
        <w:numPr>
          <w:ilvl w:val="0"/>
          <w:numId w:val="21"/>
        </w:numPr>
        <w:spacing w:line="360" w:lineRule="auto"/>
        <w:ind w:left="426"/>
      </w:pPr>
      <w:r>
        <w:t>Icon woman(2).</w:t>
      </w:r>
      <w:proofErr w:type="spellStart"/>
      <w:r>
        <w:t>svg</w:t>
      </w:r>
      <w:proofErr w:type="spellEnd"/>
      <w:r>
        <w:t xml:space="preserve"> = </w:t>
      </w:r>
      <w:hyperlink r:id="rId67" w:history="1">
        <w:r w:rsidRPr="00DD3CB9">
          <w:rPr>
            <w:rStyle w:val="Hyperlink"/>
          </w:rPr>
          <w:t>https://www.flaticon.com/free-icon/woman_4721847?term=person&amp;page=1&amp;position=83&amp;page=1&amp;position=83&amp;related_id=4721847&amp;origin=search</w:t>
        </w:r>
      </w:hyperlink>
      <w:r>
        <w:t xml:space="preserve"> </w:t>
      </w:r>
    </w:p>
    <w:p w14:paraId="545F7B82" w14:textId="2C43C64F" w:rsidR="00F713CE" w:rsidRDefault="00F713CE" w:rsidP="002B56E5">
      <w:pPr>
        <w:pStyle w:val="ListParagraph"/>
        <w:numPr>
          <w:ilvl w:val="0"/>
          <w:numId w:val="21"/>
        </w:numPr>
        <w:spacing w:line="360" w:lineRule="auto"/>
        <w:ind w:left="426"/>
      </w:pPr>
      <w:r>
        <w:t xml:space="preserve">Icon woman(3).png = </w:t>
      </w:r>
      <w:hyperlink r:id="rId68" w:history="1">
        <w:r w:rsidRPr="00DD3CB9">
          <w:rPr>
            <w:rStyle w:val="Hyperlink"/>
          </w:rPr>
          <w:t>https://www.flaticon.com/free-icon/woman_2922558?term=person&amp;page=1&amp;position=50&amp;page=1&amp;position=50&amp;related_id=2922558&amp;origin=search</w:t>
        </w:r>
      </w:hyperlink>
      <w:r>
        <w:t xml:space="preserve"> </w:t>
      </w:r>
    </w:p>
    <w:p w14:paraId="5F7F6D5A" w14:textId="11468B3B" w:rsidR="00AD49A7" w:rsidRPr="009A5D29" w:rsidRDefault="00AD49A7" w:rsidP="00AD49A7">
      <w:pPr>
        <w:pStyle w:val="Style1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Sosmed</w:t>
      </w:r>
      <w:proofErr w:type="spellEnd"/>
      <w:r w:rsidRPr="009A5D29">
        <w:rPr>
          <w:rFonts w:ascii="Times New Roman" w:hAnsi="Times New Roman" w:cs="Times New Roman"/>
          <w:sz w:val="28"/>
          <w:szCs w:val="28"/>
        </w:rPr>
        <w:t>:</w:t>
      </w:r>
    </w:p>
    <w:p w14:paraId="067FEDE0" w14:textId="0F0AB4F3" w:rsidR="00AD49A7" w:rsidRPr="00682E72" w:rsidRDefault="00AD49A7" w:rsidP="00AD49A7">
      <w:pPr>
        <w:pStyle w:val="ListParagraph"/>
        <w:numPr>
          <w:ilvl w:val="0"/>
          <w:numId w:val="21"/>
        </w:numPr>
        <w:spacing w:line="360" w:lineRule="auto"/>
        <w:ind w:left="426"/>
      </w:pPr>
      <w:r>
        <w:t>Facebook.</w:t>
      </w:r>
      <w:r>
        <w:t xml:space="preserve">png </w:t>
      </w:r>
      <w:r>
        <w:t xml:space="preserve">&amp; </w:t>
      </w:r>
      <w:proofErr w:type="spellStart"/>
      <w:r>
        <w:t>facebook.svg</w:t>
      </w:r>
      <w:proofErr w:type="spellEnd"/>
      <w:r>
        <w:t xml:space="preserve"> </w:t>
      </w:r>
      <w:r>
        <w:t xml:space="preserve">= </w:t>
      </w:r>
      <w:hyperlink r:id="rId69" w:history="1">
        <w:r w:rsidRPr="005D6EF6">
          <w:rPr>
            <w:rStyle w:val="Hyperlink"/>
          </w:rPr>
          <w:t>https://www.flaticon.com/free-icon/facebook_123717?term=facebook&amp;page=1&amp;position=69&amp;page=1&amp;position=69&amp;related_id=123717&amp;origin=search</w:t>
        </w:r>
      </w:hyperlink>
      <w:r>
        <w:t xml:space="preserve"> </w:t>
      </w:r>
    </w:p>
    <w:p w14:paraId="74D551C9" w14:textId="6E3C9C08" w:rsidR="00AD49A7" w:rsidRPr="00682E72" w:rsidRDefault="00AD49A7" w:rsidP="00AD49A7">
      <w:pPr>
        <w:pStyle w:val="ListParagraph"/>
        <w:numPr>
          <w:ilvl w:val="0"/>
          <w:numId w:val="21"/>
        </w:numPr>
        <w:spacing w:line="360" w:lineRule="auto"/>
        <w:ind w:left="426"/>
      </w:pPr>
      <w:r>
        <w:lastRenderedPageBreak/>
        <w:t xml:space="preserve">Instagram.png &amp; </w:t>
      </w:r>
      <w:proofErr w:type="spellStart"/>
      <w:r>
        <w:t>Instagram.svg</w:t>
      </w:r>
      <w:proofErr w:type="spellEnd"/>
      <w:r>
        <w:t xml:space="preserve"> = </w:t>
      </w:r>
      <w:hyperlink r:id="rId70" w:history="1">
        <w:r w:rsidRPr="005D6EF6">
          <w:rPr>
            <w:rStyle w:val="Hyperlink"/>
          </w:rPr>
          <w:t>https://www.flaticon.com/free-icon/instagram_733614?term=social%20media&amp;page=1&amp;position=20&amp;page=1&amp;position=20&amp;related_id=733614&amp;origin=search</w:t>
        </w:r>
      </w:hyperlink>
      <w:r>
        <w:t xml:space="preserve"> </w:t>
      </w:r>
    </w:p>
    <w:p w14:paraId="36AF7AB1" w14:textId="6C65E99D" w:rsidR="00AD49A7" w:rsidRDefault="00AD49A7" w:rsidP="00AD49A7">
      <w:pPr>
        <w:pStyle w:val="ListParagraph"/>
        <w:numPr>
          <w:ilvl w:val="0"/>
          <w:numId w:val="21"/>
        </w:numPr>
        <w:spacing w:line="360" w:lineRule="auto"/>
        <w:ind w:left="426"/>
      </w:pPr>
      <w:r>
        <w:t xml:space="preserve">Whatsapp.png &amp; </w:t>
      </w:r>
      <w:proofErr w:type="spellStart"/>
      <w:r>
        <w:t>whatsapp.svg</w:t>
      </w:r>
      <w:proofErr w:type="spellEnd"/>
      <w:r>
        <w:t xml:space="preserve"> = </w:t>
      </w:r>
      <w:hyperlink r:id="rId71" w:history="1">
        <w:r w:rsidRPr="005D6EF6">
          <w:rPr>
            <w:rStyle w:val="Hyperlink"/>
          </w:rPr>
          <w:t>https://www.flaticon.com/free-icon/whatsapp_154858?term=whatsapp&amp;page=1&amp;position=38&amp;page=1&amp;position=38&amp;related_id=154858&amp;origin=search</w:t>
        </w:r>
      </w:hyperlink>
      <w:r>
        <w:t xml:space="preserve"> </w:t>
      </w:r>
    </w:p>
    <w:p w14:paraId="3F1B842A" w14:textId="77777777" w:rsidR="00AD49A7" w:rsidRPr="00682E72" w:rsidRDefault="00AD49A7" w:rsidP="00AD49A7">
      <w:pPr>
        <w:spacing w:line="360" w:lineRule="auto"/>
        <w:ind w:left="66"/>
      </w:pP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69979B0D" w:rsidR="002F5E84" w:rsidRDefault="00F713CE" w:rsidP="00A60661">
      <w:pPr>
        <w:pStyle w:val="ListParagraph"/>
        <w:numPr>
          <w:ilvl w:val="0"/>
          <w:numId w:val="22"/>
        </w:numPr>
        <w:spacing w:line="360" w:lineRule="auto"/>
      </w:pPr>
      <w:r w:rsidRPr="00F713CE">
        <w:t>2301850430</w:t>
      </w:r>
      <w:r w:rsidR="00A81038">
        <w:t xml:space="preserve"> – </w:t>
      </w:r>
      <w:r>
        <w:t xml:space="preserve">Vincent </w:t>
      </w:r>
      <w:proofErr w:type="spellStart"/>
      <w:r>
        <w:t>Hadinata</w:t>
      </w:r>
      <w:proofErr w:type="spellEnd"/>
    </w:p>
    <w:p w14:paraId="4DC65843" w14:textId="35D09342" w:rsidR="002F5E84" w:rsidRDefault="00F713CE" w:rsidP="00A60661">
      <w:pPr>
        <w:pStyle w:val="ListParagraph"/>
        <w:numPr>
          <w:ilvl w:val="0"/>
          <w:numId w:val="22"/>
        </w:numPr>
        <w:spacing w:line="360" w:lineRule="auto"/>
      </w:pPr>
      <w:r w:rsidRPr="00F713CE">
        <w:t>2301860122</w:t>
      </w:r>
      <w:r>
        <w:t xml:space="preserve"> </w:t>
      </w:r>
      <w:r w:rsidR="002F5E84">
        <w:t xml:space="preserve">– </w:t>
      </w:r>
      <w:r>
        <w:t>Ricky</w:t>
      </w:r>
    </w:p>
    <w:p w14:paraId="26DF70A3" w14:textId="529906B1" w:rsidR="00842715" w:rsidRPr="00682E72" w:rsidRDefault="00F713CE" w:rsidP="00F713CE">
      <w:pPr>
        <w:pStyle w:val="ListParagraph"/>
        <w:numPr>
          <w:ilvl w:val="0"/>
          <w:numId w:val="22"/>
        </w:numPr>
        <w:spacing w:line="360" w:lineRule="auto"/>
      </w:pPr>
      <w:r>
        <w:t>2301850645</w:t>
      </w:r>
      <w:r w:rsidR="002F5E84">
        <w:t xml:space="preserve"> – </w:t>
      </w:r>
      <w:r>
        <w:t xml:space="preserve">Glenn </w:t>
      </w:r>
      <w:proofErr w:type="spellStart"/>
      <w:r>
        <w:t>Karjadidjaja</w:t>
      </w:r>
      <w:proofErr w:type="spellEnd"/>
    </w:p>
    <w:sectPr w:rsidR="00842715" w:rsidRPr="00682E72" w:rsidSect="00DF2179">
      <w:headerReference w:type="default" r:id="rId72"/>
      <w:footerReference w:type="default" r:id="rId73"/>
      <w:headerReference w:type="first" r:id="rId74"/>
      <w:footerReference w:type="first" r:id="rId7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A674" w14:textId="77777777" w:rsidR="00756283" w:rsidRDefault="00756283" w:rsidP="00273E4A">
      <w:r>
        <w:separator/>
      </w:r>
    </w:p>
  </w:endnote>
  <w:endnote w:type="continuationSeparator" w:id="0">
    <w:p w14:paraId="3AFE032C" w14:textId="77777777" w:rsidR="00756283" w:rsidRDefault="0075628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E5BD" w14:textId="77777777" w:rsidR="00756283" w:rsidRDefault="00756283" w:rsidP="00273E4A">
      <w:r>
        <w:separator/>
      </w:r>
    </w:p>
  </w:footnote>
  <w:footnote w:type="continuationSeparator" w:id="0">
    <w:p w14:paraId="3180761F" w14:textId="77777777" w:rsidR="00756283" w:rsidRDefault="0075628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97797A"/>
    <w:multiLevelType w:val="hybridMultilevel"/>
    <w:tmpl w:val="21AA0186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19"/>
  </w:num>
  <w:num w:numId="6">
    <w:abstractNumId w:val="13"/>
  </w:num>
  <w:num w:numId="7">
    <w:abstractNumId w:val="20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6"/>
  </w:num>
  <w:num w:numId="15">
    <w:abstractNumId w:val="3"/>
  </w:num>
  <w:num w:numId="16">
    <w:abstractNumId w:val="18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  <w:num w:numId="21">
    <w:abstractNumId w:val="9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BB8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38A5"/>
    <w:rsid w:val="00235C36"/>
    <w:rsid w:val="002376FA"/>
    <w:rsid w:val="002416CB"/>
    <w:rsid w:val="00252CDF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56E5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4B1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012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56283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A5D2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49A7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13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F713CE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CE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llpapercave.com/wp/wp7253532.png" TargetMode="External"/><Relationship Id="rId18" Type="http://schemas.openxmlformats.org/officeDocument/2006/relationships/hyperlink" Target="https://www.google.com/url?sa=i&amp;url=https%3A%2F%2Fen.wikipedia.org%2Fwiki%2FDynamite_(BTS_song)&amp;psig=AOvVaw3KBseLkA8NdmQNmGoAi7JQ&amp;ust=1622518393846000&amp;source=images&amp;cd=vfe&amp;ved=0CAIQjRxqFwoTCPCWp-n_8vACFQAAAAAdAAAAABAO" TargetMode="External"/><Relationship Id="rId26" Type="http://schemas.openxmlformats.org/officeDocument/2006/relationships/hyperlink" Target="https://img.favpng.com/24/20/10/exo-together-k-pop-xoxo-png-favpng-pdSnDen8EBUmDaQnnXhL6tYYU.jpg" TargetMode="External"/><Relationship Id="rId39" Type="http://schemas.openxmlformats.org/officeDocument/2006/relationships/hyperlink" Target="https://upload.wikimedia.org/wikipedia/en/5/56/Red_Velvet_-_Happiness.png" TargetMode="External"/><Relationship Id="rId21" Type="http://schemas.openxmlformats.org/officeDocument/2006/relationships/hyperlink" Target="http://www.pngmart.com/image/179760" TargetMode="External"/><Relationship Id="rId34" Type="http://schemas.openxmlformats.org/officeDocument/2006/relationships/hyperlink" Target="https://i.pinimg.com/originals/10/4c/a5/104ca5632d0913a0833022b64fa42877.png" TargetMode="External"/><Relationship Id="rId42" Type="http://schemas.openxmlformats.org/officeDocument/2006/relationships/hyperlink" Target="https://i.pinimg.com/originals/4e/e6/f4/4ee6f4e54b16335c3e2860b178354cd5.png" TargetMode="External"/><Relationship Id="rId47" Type="http://schemas.openxmlformats.org/officeDocument/2006/relationships/hyperlink" Target="https://btstwt.com/images/2020/08/-SEVENTEEN--Official-Lightstick-Version-2-Carat-Bo-BTS-85-88.png" TargetMode="External"/><Relationship Id="rId50" Type="http://schemas.openxmlformats.org/officeDocument/2006/relationships/hyperlink" Target="https://2.bp.blogspot.com/-GsUhsQDwJwg/VzIbq60WzJI/AAAAAAAAFTA/rN1iLUCZbfcr4QJJjiGPIlp4SjoRQwfZQCLcB/s1600/%255B2016%255D%2B%255BMERCHANDISE%255D%2BEXO%2BFIGURE%2BBluetooth%2BSpeaker%2B1.png" TargetMode="External"/><Relationship Id="rId55" Type="http://schemas.openxmlformats.org/officeDocument/2006/relationships/hyperlink" Target="https://i.pinimg.com/originals/e0/00/55/e000551b235852ed7e7b6384226fea73.png" TargetMode="External"/><Relationship Id="rId63" Type="http://schemas.openxmlformats.org/officeDocument/2006/relationships/hyperlink" Target="https://i.pinimg.com/originals/83/cf/cc/83cfcc239bd03b172b29390224a3b790.png" TargetMode="External"/><Relationship Id="rId68" Type="http://schemas.openxmlformats.org/officeDocument/2006/relationships/hyperlink" Target="https://www.flaticon.com/free-icon/woman_2922558?term=person&amp;page=1&amp;position=50&amp;page=1&amp;position=50&amp;related_id=2922558&amp;origin=search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flaticon.com/free-icon/whatsapp_154858?term=whatsapp&amp;page=1&amp;position=38&amp;page=1&amp;position=38&amp;related_id=154858&amp;origin=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tic.wikia.nocookie.net/the-bangtan-boys/images/d/d5/Love_Yourself_%27Her%27_album_cover.png/revision/latest?cb=20190114115014" TargetMode="External"/><Relationship Id="rId29" Type="http://schemas.openxmlformats.org/officeDocument/2006/relationships/hyperlink" Target="https://i.pinimg.com/originals/b8/d1/75/b8d175b4eb73834052f5c08c0939cffe.png" TargetMode="External"/><Relationship Id="rId11" Type="http://schemas.openxmlformats.org/officeDocument/2006/relationships/hyperlink" Target="https://static.wikia.nocookie.net/kpop/images/f/f9/BLACKPINK_BLACKPINK_In_Your_Area_CD%2BDVD_cover_art.png/revision/latest?cb=20181118172149" TargetMode="External"/><Relationship Id="rId24" Type="http://schemas.openxmlformats.org/officeDocument/2006/relationships/hyperlink" Target="https://vignette.wikia.nocookie.net/thelostplanet/images/7/77/EXO_Love_Shot_%28Love_ver.%29_Cover.png/revision/latest?cb=20181217034823" TargetMode="External"/><Relationship Id="rId32" Type="http://schemas.openxmlformats.org/officeDocument/2006/relationships/hyperlink" Target="https://cdn.antaranews.com/cache/800x533/2021/05/14/it.png" TargetMode="External"/><Relationship Id="rId37" Type="http://schemas.openxmlformats.org/officeDocument/2006/relationships/hyperlink" Target="https://i.pinimg.com/originals/40/d9/ca/40d9ca187ab33373dc0f96b98fb7c565.png" TargetMode="External"/><Relationship Id="rId40" Type="http://schemas.openxmlformats.org/officeDocument/2006/relationships/hyperlink" Target="https://www.pngitem.com/pimgs/m/650-6508015_transparent-blackpink-rose-png-blackpink-merch-bag-png.png" TargetMode="External"/><Relationship Id="rId45" Type="http://schemas.openxmlformats.org/officeDocument/2006/relationships/hyperlink" Target="https://i.pinimg.com/originals/fa/e3/70/fae3708c592a8a39640a48120c4437b7.png" TargetMode="External"/><Relationship Id="rId53" Type="http://schemas.openxmlformats.org/officeDocument/2006/relationships/hyperlink" Target="https://cdn.shopify.com/s/files/1/0069/4203/1983/products/pre-order-exo-number-plate-key-ring-248512_2000x.jpg?v=1617853206" TargetMode="External"/><Relationship Id="rId58" Type="http://schemas.openxmlformats.org/officeDocument/2006/relationships/hyperlink" Target="https://itzymerch.com/wp-content/uploads/2021/05/guess-who-43-1.jpg" TargetMode="External"/><Relationship Id="rId66" Type="http://schemas.openxmlformats.org/officeDocument/2006/relationships/hyperlink" Target="https://www.flaticon.com/free-icon/woman_2922566" TargetMode="External"/><Relationship Id="rId7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kindpng.com/picc/m/386-3866068_transparent-bts-wings-png-bts-wings-album-cover.png" TargetMode="External"/><Relationship Id="rId23" Type="http://schemas.openxmlformats.org/officeDocument/2006/relationships/hyperlink" Target="https://upload.wikimedia.org/wikipedia/en/5/57/CountdownEXO.png" TargetMode="External"/><Relationship Id="rId28" Type="http://schemas.openxmlformats.org/officeDocument/2006/relationships/hyperlink" Target="https://i.pinimg.com/originals/51/39/d2/5139d221b9b17104cd347cf22e9fdd87.png" TargetMode="External"/><Relationship Id="rId36" Type="http://schemas.openxmlformats.org/officeDocument/2006/relationships/hyperlink" Target="https://www.google.com/url?sa=i&amp;url=https%3A%2F%2Fwww.deviantart.com%2Fsouheima%2Fart%2FRED-VELVET-Psycho-album-cover-825945469&amp;psig=AOvVaw19IZJDTxdv-Uq0QjDftFKJ&amp;ust=1622519257878000&amp;source=images&amp;cd=vfe&amp;ved=0CAIQjRxqFwoTCOjMmLSB8_ACFQAAAAAdAAAAABAf" TargetMode="External"/><Relationship Id="rId49" Type="http://schemas.openxmlformats.org/officeDocument/2006/relationships/hyperlink" Target="https://i.pinimg.com/originals/f7/6d/2c/f76d2cdd9d7c23ec12683ce39221e06e.png" TargetMode="External"/><Relationship Id="rId57" Type="http://schemas.openxmlformats.org/officeDocument/2006/relationships/hyperlink" Target="https://i.pinimg.com/originals/f3/b0/2c/f3b02cc9ea5dcc9bf86042d486212d8f.png" TargetMode="External"/><Relationship Id="rId61" Type="http://schemas.openxmlformats.org/officeDocument/2006/relationships/hyperlink" Target="https://pbs.twimg.com/media/BvfBqRoIIAAfdhv.png" TargetMode="External"/><Relationship Id="rId10" Type="http://schemas.openxmlformats.org/officeDocument/2006/relationships/hyperlink" Target="https://images.genius.com/db40ae29029f0b8cf3e53567484d42b2.999x999x1.png" TargetMode="External"/><Relationship Id="rId19" Type="http://schemas.openxmlformats.org/officeDocument/2006/relationships/hyperlink" Target="https://staroutloud.files.wordpress.com/2016/03/1b864-bts_dark_2526_wild_cover_art.png" TargetMode="External"/><Relationship Id="rId31" Type="http://schemas.openxmlformats.org/officeDocument/2006/relationships/hyperlink" Target="https://www.allkpop.com/upload/2020/08/content/061130/1596727828-image.png" TargetMode="External"/><Relationship Id="rId44" Type="http://schemas.openxmlformats.org/officeDocument/2006/relationships/hyperlink" Target="https://cdn.shopify.com/s/files/1/0022/5011/3123/products/BPSG_ICBucket_d871f6c2-dc60-46b7-88ab-563911ef7dbe_1024x.png?v=1598016786" TargetMode="External"/><Relationship Id="rId52" Type="http://schemas.openxmlformats.org/officeDocument/2006/relationships/hyperlink" Target="https://i.pinimg.com/originals/d8/dd/88/d8dd88037479a9861d5ff920446b286a.png" TargetMode="External"/><Relationship Id="rId60" Type="http://schemas.openxmlformats.org/officeDocument/2006/relationships/hyperlink" Target="https://i.pinimg.com/originals/24/2a/ba/242aba48d89564e8b8120f2918f48619.png" TargetMode="External"/><Relationship Id="rId65" Type="http://schemas.openxmlformats.org/officeDocument/2006/relationships/hyperlink" Target="https://www.flaticon.com/free-icon/man_2922506?term=person&amp;page=1&amp;position=11&amp;page=1&amp;position=11&amp;related_id=2922506&amp;origin=search" TargetMode="External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en.wikipedia.org%2Fwiki%2FThe_Album_(Blackpink_album)&amp;psig=AOvVaw100ORJes1_CqK0gEG4hGKZ&amp;ust=1622518226745000&amp;source=images&amp;cd=vfe&amp;ved=2ahUKEwjCrdLF_fLwAhXTB7cAHRCKC3IQjRx6BAgAEAc" TargetMode="External"/><Relationship Id="rId14" Type="http://schemas.openxmlformats.org/officeDocument/2006/relationships/hyperlink" Target="https://qph.fs.quoracdn.net/main-qimg-617faff3625a57efe3381598e927ae67" TargetMode="External"/><Relationship Id="rId22" Type="http://schemas.openxmlformats.org/officeDocument/2006/relationships/hyperlink" Target="https://upload.wikimedia.org/wikipedia/en/e/e8/Exo_-_Obsession.png" TargetMode="External"/><Relationship Id="rId27" Type="http://schemas.openxmlformats.org/officeDocument/2006/relationships/hyperlink" Target="https://static.wikia.nocookie.net/kpop/images/7/71/EXO_EXO_Planet_-4_-_The_ElyXiOn_%28Dot%29_album_cover.png/revision/latest?cb=20200620133544" TargetMode="External"/><Relationship Id="rId30" Type="http://schemas.openxmlformats.org/officeDocument/2006/relationships/hyperlink" Target="https://static.wikia.nocookie.net/kpop/images/2/22/ITZY_Guess_Who_group_teaser_photo_1.png/revision/latest?cb=20210415151141" TargetMode="External"/><Relationship Id="rId35" Type="http://schemas.openxmlformats.org/officeDocument/2006/relationships/hyperlink" Target="https://www.google.com/url?sa=i&amp;url=https%3A%2F%2Fwww.deviantart.com%2Ftsukinofleur%2Fart%2FRed-Velvet-Automatic-589001101&amp;psig=AOvVaw19IZJDTxdv-Uq0QjDftFKJ&amp;ust=1622519257878000&amp;source=images&amp;cd=vfe&amp;ved=0CAIQjRxqFwoTCOjMmLSB8_ACFQAAAAAdAAAAABAZ" TargetMode="External"/><Relationship Id="rId43" Type="http://schemas.openxmlformats.org/officeDocument/2006/relationships/hyperlink" Target="https://i.pinimg.com/originals/8a/10/bb/8a10bbae2b29d850986db6b7e4153dc7.png" TargetMode="External"/><Relationship Id="rId48" Type="http://schemas.openxmlformats.org/officeDocument/2006/relationships/hyperlink" Target="https://i.pinimg.com/originals/92/60/47/926047c82216b601ff0ee17e9cdbd962.png" TargetMode="External"/><Relationship Id="rId56" Type="http://schemas.openxmlformats.org/officeDocument/2006/relationships/hyperlink" Target="https://res.cloudinary.com/teepublic/image/private/s--Y4oiwqHb--/t_Resized%20Artwork/c_crop,x_10,y_10/c_fit,w_465/c_crop,g_north_west,h_620,w_465,x_0,y_0/g_north_west,u_upload:v1446840652:production:blanks:ymwlojdlb9pdlxgcmck4,x_-391,y_-276/b_rgb:eeeeee/c_limit,f_auto,h_630,q_90,w_630/v1588690330/production/designs/9824333_2.jpg" TargetMode="External"/><Relationship Id="rId64" Type="http://schemas.openxmlformats.org/officeDocument/2006/relationships/hyperlink" Target="https://i.pinimg.com/originals/be/df/25/bedf250d3efbeca5efe93490e4e1c293.png" TargetMode="External"/><Relationship Id="rId69" Type="http://schemas.openxmlformats.org/officeDocument/2006/relationships/hyperlink" Target="https://www.flaticon.com/free-icon/facebook_123717?term=facebook&amp;page=1&amp;position=69&amp;page=1&amp;position=69&amp;related_id=123717&amp;origin=search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i.pinimg.com/originals/97/9a/76/979a76109b7780de39523a4165d8d890.png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mir-s3-cdn-cf.behance.net/project_modules/2800_opt_1/13029a107832795.5fc5cd09ee80e.png" TargetMode="External"/><Relationship Id="rId17" Type="http://schemas.openxmlformats.org/officeDocument/2006/relationships/hyperlink" Target="https://www.google.com/url?sa=i&amp;url=https%3A%2F%2Fwww.deviantart.com%2Frfkpociflard%2Fart%2FBTS-IDOL-ALBUM-COVER-Love-Yourself-Answer-760891556&amp;psig=AOvVaw3KBseLkA8NdmQNmGoAi7JQ&amp;ust=1622518393846000&amp;source=images&amp;cd=vfe&amp;ved=0CAIQjRxqFwoTCOiMqsz-8vACFQAAAAAdAAAAABAK" TargetMode="External"/><Relationship Id="rId25" Type="http://schemas.openxmlformats.org/officeDocument/2006/relationships/hyperlink" Target="https://i.pinimg.com/originals/7e/e0/8c/7ee08c5429ffe50e44fa065d5d6ad0ab.png" TargetMode="External"/><Relationship Id="rId33" Type="http://schemas.openxmlformats.org/officeDocument/2006/relationships/hyperlink" Target="https://static.wikia.nocookie.net/kpop/images/1/17/ITZY_IT%27Z_Me_Me_ver._cover_art.png/revision/latest?cb=20200328195635" TargetMode="External"/><Relationship Id="rId38" Type="http://schemas.openxmlformats.org/officeDocument/2006/relationships/hyperlink" Target="https://static.wikia.nocookie.net/redvelvet/images/c/c4/Red_Velvet_-_SAPPY_%28Concept_Photo%29_4.png/revision/latest?cb=20190513103150" TargetMode="External"/><Relationship Id="rId46" Type="http://schemas.openxmlformats.org/officeDocument/2006/relationships/hyperlink" Target="https://i.pinimg.com/originals/ec/fc/fd/ecfcfd2a99b2132e313faa44f5652836.png" TargetMode="External"/><Relationship Id="rId59" Type="http://schemas.openxmlformats.org/officeDocument/2006/relationships/hyperlink" Target="https://itzymerch.com/wp-content/uploads/2021/05/imageedit_196_7696854553.png" TargetMode="External"/><Relationship Id="rId67" Type="http://schemas.openxmlformats.org/officeDocument/2006/relationships/hyperlink" Target="https://www.flaticon.com/free-icon/woman_4721847?term=person&amp;page=1&amp;position=83&amp;page=1&amp;position=83&amp;related_id=4721847&amp;origin=search" TargetMode="External"/><Relationship Id="rId20" Type="http://schemas.openxmlformats.org/officeDocument/2006/relationships/hyperlink" Target="https://static.wikia.nocookie.net/kpop/images/c/cd/BTS_Map_of_the_Soul_7_The_Journey_Normal_Edition_album_cover.png/revision/latest?cb=20200528173519" TargetMode="External"/><Relationship Id="rId41" Type="http://schemas.openxmlformats.org/officeDocument/2006/relationships/hyperlink" Target="https://www.pngitem.com/pimgs/m/215-2151958_blackpink-light-stick-hammer-hd-png-download.png" TargetMode="External"/><Relationship Id="rId54" Type="http://schemas.openxmlformats.org/officeDocument/2006/relationships/hyperlink" Target="https://cdn.shopify.com/s/files/1/0069/4203/1983/products/pre-order-kai-kai-black-hoodie-218853_2000x.jpg?v=1615340589" TargetMode="External"/><Relationship Id="rId62" Type="http://schemas.openxmlformats.org/officeDocument/2006/relationships/hyperlink" Target="https://i.pinimg.com/originals/f7/d0/dd/f7d0ddb25d2708a56f876641db71c803.png" TargetMode="External"/><Relationship Id="rId70" Type="http://schemas.openxmlformats.org/officeDocument/2006/relationships/hyperlink" Target="https://www.flaticon.com/free-icon/instagram_733614?term=social%20media&amp;page=1&amp;position=20&amp;page=1&amp;position=20&amp;related_id=733614&amp;origin=search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181</TotalTime>
  <Pages>7</Pages>
  <Words>2445</Words>
  <Characters>13942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GLENN KARJADIDJAYA</cp:lastModifiedBy>
  <cp:revision>345</cp:revision>
  <dcterms:created xsi:type="dcterms:W3CDTF">2017-10-20T05:51:00Z</dcterms:created>
  <dcterms:modified xsi:type="dcterms:W3CDTF">2021-06-03T16:01:00Z</dcterms:modified>
</cp:coreProperties>
</file>
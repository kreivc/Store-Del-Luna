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10F3B3AE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F713CE">
              <w:rPr>
                <w:rFonts w:ascii="Arial" w:hAnsi="Arial" w:cs="Arial"/>
                <w:b/>
                <w:sz w:val="32"/>
              </w:rPr>
              <w:t xml:space="preserve">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4CE535E5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&lt;C</w:t>
            </w:r>
            <w:r w:rsidR="00F713CE">
              <w:rPr>
                <w:rFonts w:ascii="Arial Narrow" w:hAnsi="Arial Narrow" w:cs="Tahoma"/>
                <w:sz w:val="36"/>
              </w:rPr>
              <w:t>OMP6176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  <w:p w14:paraId="36656A16" w14:textId="78887F73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F713CE">
              <w:rPr>
                <w:rFonts w:ascii="Arial Narrow" w:hAnsi="Arial Narrow" w:cs="Tahoma"/>
                <w:sz w:val="36"/>
              </w:rPr>
              <w:t>Human and Computer Interaction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44B75E25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[</w:t>
            </w:r>
            <w:r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>Odd</w:t>
            </w:r>
            <w:r>
              <w:rPr>
                <w:rFonts w:ascii="Arial" w:hAnsi="Arial" w:cs="Arial"/>
                <w:iCs/>
                <w:sz w:val="20"/>
                <w:szCs w:val="20"/>
              </w:rPr>
              <w:t xml:space="preserve"> / Even </w:t>
            </w:r>
            <w:r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 xml:space="preserve">/ </w:t>
            </w:r>
            <w:r w:rsidR="000035F9" w:rsidRPr="00F713CE">
              <w:rPr>
                <w:rFonts w:ascii="Arial" w:hAnsi="Arial" w:cs="Arial"/>
                <w:iCs/>
                <w:strike/>
                <w:sz w:val="20"/>
                <w:szCs w:val="20"/>
              </w:rPr>
              <w:t>Compact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F713CE">
              <w:rPr>
                <w:rFonts w:ascii="Arial" w:hAnsi="Arial" w:cs="Arial"/>
                <w:iCs/>
                <w:sz w:val="20"/>
                <w:szCs w:val="20"/>
              </w:rPr>
              <w:t>2020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F713CE">
              <w:rPr>
                <w:rFonts w:ascii="Arial" w:hAnsi="Arial" w:cs="Arial"/>
                <w:iCs/>
                <w:sz w:val="20"/>
                <w:szCs w:val="20"/>
              </w:rPr>
              <w:t>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049222E9" w:rsidR="009F37DD" w:rsidRPr="00740F48" w:rsidRDefault="00F713CE" w:rsidP="002F11B8">
      <w:pPr>
        <w:spacing w:line="360" w:lineRule="auto"/>
        <w:ind w:firstLine="360"/>
        <w:rPr>
          <w:sz w:val="28"/>
          <w:szCs w:val="28"/>
        </w:rPr>
      </w:pPr>
      <w:r>
        <w:t>Store Del Luna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5032EEAD" w:rsidR="00740F48" w:rsidRPr="009F37DD" w:rsidRDefault="00AE7A98" w:rsidP="002F11B8">
      <w:pPr>
        <w:spacing w:line="360" w:lineRule="auto"/>
        <w:ind w:firstLine="360"/>
      </w:pPr>
      <w:r>
        <w:t>PROJECT EXPLANATION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7D4F41CF" w14:textId="3330ABD7" w:rsidR="00B2372A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Home Page(index)</w:t>
      </w:r>
    </w:p>
    <w:p w14:paraId="6D3D1452" w14:textId="1DF98AA4" w:rsidR="006735AC" w:rsidRDefault="006735AC" w:rsidP="006735AC">
      <w:pPr>
        <w:pStyle w:val="ListParagraph"/>
        <w:spacing w:line="360" w:lineRule="auto"/>
        <w:ind w:left="284"/>
      </w:pPr>
      <w:r w:rsidRPr="006735AC">
        <w:rPr>
          <w:noProof/>
        </w:rPr>
        <w:drawing>
          <wp:inline distT="0" distB="0" distL="0" distR="0" wp14:anchorId="1AC65320" wp14:editId="2AE8B43B">
            <wp:extent cx="6280785" cy="2924175"/>
            <wp:effectExtent l="0" t="0" r="571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7FC3" w14:textId="11633AF3" w:rsidR="006735AC" w:rsidRDefault="006735AC" w:rsidP="006735AC">
      <w:pPr>
        <w:pStyle w:val="ListParagraph"/>
        <w:spacing w:line="360" w:lineRule="auto"/>
        <w:ind w:left="284"/>
      </w:pPr>
      <w:r>
        <w:t xml:space="preserve">Pada Home Page, kami menampilkan logo dan navbar pada bagian atas, kemudian menampilkan slider menggunakan JQuery. Pada bagian navbar menu Catalog, kami memberikan dropdown untuk melihat album dan </w:t>
      </w:r>
      <w:r w:rsidR="002F1E37">
        <w:t>merchandise, seperti berikut.</w:t>
      </w:r>
      <w:r>
        <w:t xml:space="preserve"> </w:t>
      </w:r>
      <w:r w:rsidR="002F1E37" w:rsidRPr="002F1E37">
        <w:rPr>
          <w:noProof/>
        </w:rPr>
        <w:lastRenderedPageBreak/>
        <w:drawing>
          <wp:inline distT="0" distB="0" distL="0" distR="0" wp14:anchorId="1A21039B" wp14:editId="4613E19C">
            <wp:extent cx="6280785" cy="295529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E37">
        <w:t>Berikutnya ada konten berupa profile dari Store Del Luna yang diberikan effect berupa object berputar</w:t>
      </w:r>
      <w:r>
        <w:t>.</w:t>
      </w:r>
      <w:r w:rsidRPr="006735AC">
        <w:rPr>
          <w:noProof/>
        </w:rPr>
        <w:drawing>
          <wp:inline distT="0" distB="0" distL="0" distR="0" wp14:anchorId="4BA1FDB0" wp14:editId="6C14F204">
            <wp:extent cx="6280785" cy="2931160"/>
            <wp:effectExtent l="0" t="0" r="571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94FE" w14:textId="20120F0F" w:rsidR="006735AC" w:rsidRDefault="006735AC" w:rsidP="006735AC">
      <w:pPr>
        <w:pStyle w:val="ListParagraph"/>
        <w:spacing w:line="360" w:lineRule="auto"/>
        <w:ind w:left="284"/>
        <w:rPr>
          <w:noProof/>
        </w:rPr>
      </w:pPr>
      <w:r>
        <w:lastRenderedPageBreak/>
        <w:t>Konten berikutnya berupa Featuring artist, yaitu untuk menampilkan talent yang bekerja sama dengan Store Del Luna.</w:t>
      </w:r>
      <w:r w:rsidRPr="006735AC">
        <w:rPr>
          <w:noProof/>
        </w:rPr>
        <w:t xml:space="preserve"> </w:t>
      </w:r>
      <w:r w:rsidRPr="006735AC">
        <w:rPr>
          <w:noProof/>
        </w:rPr>
        <w:drawing>
          <wp:inline distT="0" distB="0" distL="0" distR="0" wp14:anchorId="29C42F5E" wp14:editId="3E67681E">
            <wp:extent cx="6280785" cy="2931160"/>
            <wp:effectExtent l="0" t="0" r="571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B199" w14:textId="47113FCA" w:rsidR="006735AC" w:rsidRDefault="006735AC" w:rsidP="006735AC">
      <w:pPr>
        <w:pStyle w:val="ListParagraph"/>
        <w:spacing w:line="360" w:lineRule="auto"/>
        <w:ind w:left="284"/>
        <w:rPr>
          <w:noProof/>
        </w:rPr>
      </w:pPr>
      <w:r>
        <w:rPr>
          <w:noProof/>
        </w:rPr>
        <w:t>Terakhir footer, berisikan logo, Contact Us, dan textbox untuk menghubungi Store Del Luna.</w:t>
      </w:r>
      <w:r w:rsidRPr="006735AC">
        <w:rPr>
          <w:noProof/>
        </w:rPr>
        <w:t xml:space="preserve"> </w:t>
      </w:r>
      <w:r w:rsidRPr="006735AC">
        <w:rPr>
          <w:noProof/>
        </w:rPr>
        <w:drawing>
          <wp:inline distT="0" distB="0" distL="0" distR="0" wp14:anchorId="3D369E43" wp14:editId="618DA541">
            <wp:extent cx="6280785" cy="293751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5A89" w14:textId="26D93F7D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Album Page</w:t>
      </w:r>
    </w:p>
    <w:p w14:paraId="776575A0" w14:textId="48FEC6C3" w:rsidR="002F1E37" w:rsidRDefault="002F1E37" w:rsidP="002F1E37">
      <w:pPr>
        <w:pStyle w:val="ListParagraph"/>
        <w:spacing w:line="360" w:lineRule="auto"/>
      </w:pPr>
      <w:r>
        <w:t>Pada Album Page, kami menampilkan cover dari album milik talent kami.</w:t>
      </w:r>
      <w:r w:rsidRPr="002F1E37">
        <w:rPr>
          <w:noProof/>
        </w:rPr>
        <w:t xml:space="preserve"> </w:t>
      </w:r>
      <w:r>
        <w:rPr>
          <w:noProof/>
        </w:rPr>
        <w:t xml:space="preserve">Kami menggunakan grid-template-column untuk konten album, dan memberikan effect glow pada saat album di hover(dapat dilihat di screenshot terakhir). </w:t>
      </w:r>
      <w:r w:rsidRPr="002F1E37">
        <w:rPr>
          <w:noProof/>
        </w:rPr>
        <w:lastRenderedPageBreak/>
        <w:drawing>
          <wp:inline distT="0" distB="0" distL="0" distR="0" wp14:anchorId="5B94E8C3" wp14:editId="44F5BF1A">
            <wp:extent cx="6280785" cy="2931160"/>
            <wp:effectExtent l="0" t="0" r="571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6A16D4CF" wp14:editId="4B1BBADA">
            <wp:extent cx="6280785" cy="2950210"/>
            <wp:effectExtent l="0" t="0" r="571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5DC34977" wp14:editId="563EE9DE">
            <wp:extent cx="6280785" cy="2947035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711E70AD" wp14:editId="348218CD">
            <wp:extent cx="6280785" cy="294068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4583903E" wp14:editId="034F4F73">
            <wp:extent cx="6280785" cy="2950210"/>
            <wp:effectExtent l="0" t="0" r="571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0BC90F9D" wp14:editId="27DD2AFF">
            <wp:extent cx="6280785" cy="2947035"/>
            <wp:effectExtent l="0" t="0" r="571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268E" w14:textId="711BFAD5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Merchandise Page</w:t>
      </w:r>
    </w:p>
    <w:p w14:paraId="5972AEF8" w14:textId="4CF772FA" w:rsidR="002F1E37" w:rsidRDefault="002F1E37" w:rsidP="002F1E37">
      <w:pPr>
        <w:pStyle w:val="ListParagraph"/>
        <w:spacing w:line="360" w:lineRule="auto"/>
      </w:pPr>
      <w:r>
        <w:t>Merchandise Page merupakan laman untuk menampilkan merchandise dari talent kami. Untuk menampilkan konten merchandise kami juga menggunakan grid-template-column.</w:t>
      </w:r>
    </w:p>
    <w:p w14:paraId="10CD7C7D" w14:textId="5F9F1A47" w:rsidR="002F1E37" w:rsidRDefault="002F1E37" w:rsidP="002F1E37">
      <w:pPr>
        <w:pStyle w:val="ListParagraph"/>
        <w:spacing w:line="360" w:lineRule="auto"/>
      </w:pPr>
      <w:r w:rsidRPr="002F1E37">
        <w:rPr>
          <w:noProof/>
        </w:rPr>
        <w:lastRenderedPageBreak/>
        <w:drawing>
          <wp:inline distT="0" distB="0" distL="0" distR="0" wp14:anchorId="12820424" wp14:editId="043B0D3C">
            <wp:extent cx="6280785" cy="2947035"/>
            <wp:effectExtent l="0" t="0" r="571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501DCC18" wp14:editId="62409DC2">
            <wp:extent cx="6280785" cy="295402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796F27C8" wp14:editId="652DDA83">
            <wp:extent cx="6280785" cy="29406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17752D28" wp14:editId="39F915BA">
            <wp:extent cx="6280785" cy="294068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lastRenderedPageBreak/>
        <w:drawing>
          <wp:inline distT="0" distB="0" distL="0" distR="0" wp14:anchorId="722F998D" wp14:editId="6DFB53F6">
            <wp:extent cx="6280785" cy="2950210"/>
            <wp:effectExtent l="0" t="0" r="571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E37">
        <w:rPr>
          <w:noProof/>
        </w:rPr>
        <w:drawing>
          <wp:inline distT="0" distB="0" distL="0" distR="0" wp14:anchorId="2CF0A625" wp14:editId="090F96E8">
            <wp:extent cx="6280785" cy="295402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ECC1" w14:textId="75C0111F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Register Page</w:t>
      </w:r>
    </w:p>
    <w:p w14:paraId="645DD1B6" w14:textId="432D9463" w:rsidR="002F1E37" w:rsidRDefault="002F1E37" w:rsidP="002F1E37">
      <w:pPr>
        <w:pStyle w:val="ListParagraph"/>
        <w:spacing w:line="360" w:lineRule="auto"/>
      </w:pPr>
      <w:r>
        <w:t>Pada Register Page,</w:t>
      </w:r>
      <w:r w:rsidRPr="002F1E37">
        <w:rPr>
          <w:noProof/>
        </w:rPr>
        <w:t xml:space="preserve"> </w:t>
      </w:r>
      <w:r w:rsidR="00FB4BFF">
        <w:rPr>
          <w:noProof/>
        </w:rPr>
        <w:t>kami menggunakan form untuk register. Input type yang digunakan berupa text, radio button untuk mengisi bagian gender, checkbox untuk setuju pada term &amp; condition, serta button untuk register. Validasi yang kami berikan adalah nama lengkap berupa 5-20 karakter, email diakhiri dengan “@gmail.com” atau @yahoo.com”, usernam</w:t>
      </w:r>
      <w:bookmarkStart w:id="0" w:name="_GoBack"/>
      <w:bookmarkEnd w:id="0"/>
      <w:r w:rsidR="00FB4BFF">
        <w:rPr>
          <w:noProof/>
        </w:rPr>
        <w:t xml:space="preserve">e berupa 5-20 karakter, radio button pada gender harus di klik, umur harus berupa angka dan tidak boleh kurang dari 1, password tidak boleh kurang dari 8 karakter, confirm password harus sama dengan password, dan checkbox </w:t>
      </w:r>
      <w:r w:rsidR="00401870">
        <w:rPr>
          <w:noProof/>
        </w:rPr>
        <w:t>Term &amp; Condition harus di klik. Validasi ditampilkan melalui window alert.</w:t>
      </w:r>
      <w:r w:rsidRPr="002F1E37">
        <w:rPr>
          <w:noProof/>
        </w:rPr>
        <w:lastRenderedPageBreak/>
        <w:drawing>
          <wp:inline distT="0" distB="0" distL="0" distR="0" wp14:anchorId="613646A1" wp14:editId="6D951F4A">
            <wp:extent cx="6280785" cy="293751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BFF" w:rsidRPr="00FB4BFF">
        <w:rPr>
          <w:noProof/>
        </w:rPr>
        <w:drawing>
          <wp:inline distT="0" distB="0" distL="0" distR="0" wp14:anchorId="51499959" wp14:editId="509FB658">
            <wp:extent cx="6280785" cy="295402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B44F" w14:textId="61EB0AE0" w:rsidR="006735AC" w:rsidRDefault="006735AC" w:rsidP="002F11B8">
      <w:pPr>
        <w:pStyle w:val="ListParagraph"/>
        <w:numPr>
          <w:ilvl w:val="0"/>
          <w:numId w:val="20"/>
        </w:numPr>
        <w:spacing w:line="360" w:lineRule="auto"/>
      </w:pPr>
      <w:r>
        <w:t>Testimonial Page</w:t>
      </w:r>
    </w:p>
    <w:p w14:paraId="110D2232" w14:textId="2582C463" w:rsidR="00FB4BFF" w:rsidRDefault="00FB4BFF" w:rsidP="00FB4BFF">
      <w:pPr>
        <w:pStyle w:val="ListParagraph"/>
        <w:spacing w:line="360" w:lineRule="auto"/>
      </w:pPr>
      <w:r>
        <w:t>Pada bagian Testimonial Page, kami menggunakan konsep card untuk menampilkan testimoni dari pengguna website kami, dan kami menggunakan grid-template-column untuk membagi kontennya. Kami juga memberikan effect pada bagian testimoni, card akan membesar apabila di hover.</w:t>
      </w:r>
    </w:p>
    <w:p w14:paraId="1E20DA2C" w14:textId="198AAB12" w:rsidR="00FB4BFF" w:rsidRPr="00682E72" w:rsidRDefault="00FB4BFF" w:rsidP="00FB4BFF">
      <w:pPr>
        <w:pStyle w:val="ListParagraph"/>
        <w:spacing w:line="360" w:lineRule="auto"/>
      </w:pPr>
      <w:r w:rsidRPr="00FB4BFF">
        <w:rPr>
          <w:noProof/>
        </w:rPr>
        <w:lastRenderedPageBreak/>
        <w:drawing>
          <wp:inline distT="0" distB="0" distL="0" distR="0" wp14:anchorId="37CBC4AE" wp14:editId="7D7CDB81">
            <wp:extent cx="6280785" cy="2394585"/>
            <wp:effectExtent l="0" t="0" r="571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BFF">
        <w:rPr>
          <w:noProof/>
        </w:rPr>
        <w:drawing>
          <wp:inline distT="0" distB="0" distL="0" distR="0" wp14:anchorId="77D19B0A" wp14:editId="5E1DD972">
            <wp:extent cx="6280785" cy="2361565"/>
            <wp:effectExtent l="0" t="0" r="571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EB2" w14:textId="6948609D" w:rsidR="009F37DD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Reference</w:t>
      </w:r>
    </w:p>
    <w:p w14:paraId="18AF4A3E" w14:textId="01A1E459" w:rsid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Assets</w:t>
      </w:r>
    </w:p>
    <w:p w14:paraId="36845F7E" w14:textId="637AB27D" w:rsid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Album:</w:t>
      </w:r>
    </w:p>
    <w:p w14:paraId="230190B6" w14:textId="4E5AE8EA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1.png = </w:t>
      </w:r>
      <w:hyperlink r:id="rId30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https://upload.wikimedia.org/wikipedia/en/f/f2/BLACKPINK-_The_Album.png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B601357" w14:textId="3470A478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2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https://images.genius.com/db40ae29029f0b8cf3e53567484d42b2.999x999x1.png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431F308" w14:textId="538179D6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3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https://static.wikia.nocookie.net/kpop/images/f/f9/BLACKPINK_BLACKPINK_In_Your_Area_CD%2BDVD_cover_art.png/revision/latest?cb=20181118172149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FB53E29" w14:textId="1C4A83BA" w:rsidR="009A5D29" w:rsidRPr="009A5D29" w:rsidRDefault="009A5D29" w:rsidP="006741C1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4</w:t>
      </w: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https://mir-s3-cdn-cf.behance.net/project_modules/2800_opt_1/13029a107832795.5fc5cd09ee80e.png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0EF2990" w14:textId="77777777" w:rsidR="009A5D29" w:rsidRPr="009A5D29" w:rsidRDefault="009A5D29" w:rsidP="00C42DCE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5.png = </w:t>
      </w:r>
      <w:hyperlink r:id="rId3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https://wallpapercave.com/wp/wp7253532.png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E9EF12E" w14:textId="7ED30503" w:rsidR="009A5D29" w:rsidRPr="009A5D29" w:rsidRDefault="009A5D29" w:rsidP="00DC2470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cover 6.png = </w:t>
      </w:r>
      <w:hyperlink r:id="rId3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https://qph.fs.quoracdn.net/main-qimg-617faff3625a57efe3381598e927ae67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0744EC9" w14:textId="55694470" w:rsidR="009A5D29" w:rsidRPr="009A5D29" w:rsidRDefault="009A5D29" w:rsidP="00DC2470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</w:t>
      </w:r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>2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https://www.kindpng.com/picc/m/386-3866068_transparent-bts-wings-png-bts-wings-album-cover.png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C39D482" w14:textId="61B0BDD6" w:rsid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</w:t>
      </w:r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>1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.png = </w:t>
      </w:r>
      <w:hyperlink r:id="rId3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https://static.wikia.nocookie.net/the-bangtan-boys/images/d/d5/Love_Yourself_%27Her%27_album_cover.png/revision/latest?cb=20190114115014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2AF87CD" w14:textId="77F2D7BF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cover3.png = </w:t>
      </w:r>
      <w:hyperlink r:id="rId38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-wixmp-ed30a86b8c4ca887773594c2.wixmp.com/f/e1dbc69c-66e6-438a-bf58-72fb7079f12f/dcl0jok-a6598d16-4f1e-451c-a4da-1ad12677d62c.png?token=eyJ0eXAiOiJKV1QiLCJhbGciOiJIUzI1NiJ9.eyJzdWIiOiJ1cm46YXBwOjdlMGQxODg5ODIyNjQzNzNhNWYwZDQxNWVhMGQyNmUwIiwiaXNzIjoidXJuOmFwcDo3ZTBkMTg4OTgyMjY0MzczYTVmMGQ0MTVlYTBkMjZlMCIsIm9iaiI6W1t7InBhdGgiOiJcL2ZcL2UxZGJjNjljLTY2ZTYtNDM4YS1iZjU4LTcyZmI3MDc5ZjEyZlwvZGNsMGpvay1hNjU5OGQxNi00ZjFlLTQ1MWMtYTRkYS0xYWQxMjY3N2Q2MmMucG5nIn1dXSwiYXVkIjpbInVybjpzZXJ2aWNlOmZpbGUuZG93bmxvYWQiXX0.Q3BqGw4C-O--1D6idshSuN39DFoZeqZk1Uc6OUortyA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2F970BB" w14:textId="083168C6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BTS cover 4.png = </w:t>
      </w:r>
      <w:hyperlink r:id="rId39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https://upload.wikimedia.org/wikipedia/en/5/5f/BTS_-_Dynamite_%28official_cover%29.png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  <w:u w:val="single"/>
        </w:rPr>
        <w:t xml:space="preserve"> </w:t>
      </w:r>
    </w:p>
    <w:p w14:paraId="566684AF" w14:textId="1B85EA62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5.png = </w:t>
      </w:r>
      <w:hyperlink r:id="rId4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https://staroutloud.files.wordpress.com/2016/03/1b864-bts_dark_2526_wild_cover_art.png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5FD1ABF" w14:textId="029722AC" w:rsidR="009A5D29" w:rsidRPr="009A5D29" w:rsidRDefault="009A5D29" w:rsidP="009A5D2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cover 6.png = </w:t>
      </w:r>
      <w:hyperlink r:id="rId41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https://static.wikia.nocookie.net/kpop/images/c/cd/BTS_Map_of_the_Soul_7_The_Journey_Normal_Edition_album_cover.png/revision/latest?cb=20200528173519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47474BF" w14:textId="1D7DDB16" w:rsidR="009A5D29" w:rsidRDefault="009A5D29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prof.png = </w:t>
      </w:r>
      <w:hyperlink r:id="rId42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http://www.pngmart.com/files/12/BTS-PNG-Free-Download.png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0EFCAD7" w14:textId="653C8786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1.png = </w:t>
      </w:r>
      <w:hyperlink r:id="rId4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https://upload.wikimedia.org/wikipedia/en/e/e8/Exo_-_Obsession.png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EF39AB7" w14:textId="19637B84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Exo 3.png =</w:t>
      </w:r>
      <w:r w:rsidRPr="000F7BB8">
        <w:t xml:space="preserve"> </w:t>
      </w:r>
      <w:hyperlink r:id="rId4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https://upload.wikimedia.org/wikipedia/en/5/57/CountdownEXO.png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0A4506D" w14:textId="707F8E50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4.png = </w:t>
      </w:r>
      <w:hyperlink r:id="rId4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https://vignette.wikia.nocookie.net/thelostplanet/images/7/77/EXO_Love_Shot_%28Love_ver.%29_Cover.png/revision/latest?cb=20181217034823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45C9C81" w14:textId="68281DB8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5.png = </w:t>
      </w:r>
      <w:hyperlink r:id="rId4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https://i.pinimg.com/originals/7e/e0/8c/7ee08c5429ffe50e44fa065d5d6ad0ab.png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0B32F3B" w14:textId="77866EF6" w:rsidR="000F7BB8" w:rsidRPr="000F7BB8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profile.png = </w:t>
      </w:r>
      <w:hyperlink r:id="rId4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https://img.favpng.com/24/20/10/exo-together-k-pop-xoxo-png-favpng-pdSnDen8EBUmDaQnnXhL6tYYU.jpg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176530B" w14:textId="40E38A07" w:rsidR="000F7BB8" w:rsidRPr="002338A5" w:rsidRDefault="000F7BB8" w:rsidP="000F7BB8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temp.png = </w:t>
      </w:r>
      <w:hyperlink r:id="rId4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https://static.wikia.nocookie.net/kpop/images/7/71/EXO_EXO_Planet_-4_-_The_ElyXiOn_%28Dot%29_album_cover.png/revision/latest?cb=20200620133544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5ACB9C9" w14:textId="3419A26B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>itzy 1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49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https://i.pinimg.com/originals/51/39/d2/5139d221b9b17104cd347cf22e9fdd87.png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E6047B6" w14:textId="6A52A504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2.png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0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https://i.pinimg.com/originals/b8/d1/75/b8d175b4eb73834052f5c08c0939cffe.png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EABD5FA" w14:textId="2C5D4922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3.png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1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https://static.wikia.nocookie.net/kpop/images/2/22/ITZY_Guess_Who_group_teaser_photo_1.png/revision/latest?cb=20210415151141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13CAEE3" w14:textId="64D6CFC0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4.png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2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https://www.allkpop.com/upload/2020/08/content/061130/1596727828-image.png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00E16D9" w14:textId="5A212E17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5.png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3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https://cdn.antaranews.com/cache/800x533/2021/05/14/it.png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433102C" w14:textId="6F4C8B21" w:rsidR="002338A5" w:rsidRPr="002338A5" w:rsidRDefault="002338A5" w:rsidP="002338A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itzy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6.png =</w:t>
      </w:r>
      <w:r w:rsidRPr="002338A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4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https://static.wikia.nocookie.net/kpop/images/1/17/ITZY_IT%27Z_Me_Me_ver._cover_art.png/revision/latest?cb=20200328195635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E658DDF" w14:textId="01BA8D71" w:rsidR="002B56E5" w:rsidRPr="002B56E5" w:rsidRDefault="002338A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2B56E5"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1</w:t>
      </w:r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="002B56E5"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5" w:history="1">
        <w:r w:rsidR="002B56E5"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https://i.pinimg.com/originals/10/4c/a5/104ca5632d0913a0833022b64fa42877.png</w:t>
        </w:r>
      </w:hyperlink>
      <w:r w:rsid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9005F35" w14:textId="175D7571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2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hyperlink r:id="rId56" w:history="1">
        <w:r w:rsidR="00F9406C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-wixmp-ed30a86b8c4ca887773594c2.wixmp.com/f/d082a537-9a45-4512-af54-08c87b335298/d9qoc5p-75bb7e73-5178-472f-bc9b-b0ecba663bcb.png?token=eyJ0eXAiOiJKV1QiLCJhbGciOiJIUzI1NiJ9.eyJzdWIiOiJ1cm46YXBwOjdlMGQxODg5ODIyNjQzNzNhNWYwZDQxNWVhMGQyNmUwIiwiaXNzIjoidXJuOmFwcDo3ZTBkMTg4OTgyMjY0MzczYTVmMGQ0MTVlYTBkMjZlMCIsIm9iaiI6W1t7InBhdGgiOiJcL2ZcL2QwODJhNTM3LTlhNDUtNDUxMi1hZjU0LTA4Yzg3YjMzNTI5OFwvZDlxb2M1cC03NWJiN2U3My01MTc4LTQ3MmYtYmM5Yi1iMGVjYmE2NjNiY2IucG5nIn1dXSwiYXVkIjpbInVybjpzZXJ2aWNlOmZpbGUuZG93bmxvYWQiXX0.RuyDyPhIr8SexjmfI2ZwF8UsqsCUyLmXG-IQo1be7Y0</w:t>
        </w:r>
      </w:hyperlink>
      <w:r w:rsidR="00F9406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E513AC3" w14:textId="1E3A6633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red velvet cover 3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= </w:t>
      </w:r>
      <w:hyperlink r:id="rId57" w:history="1">
        <w:r w:rsidR="00D36C2B" w:rsidRPr="00AE657B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mages-wixmp-ed30a86b8c4ca887773594c2.wixmp.com/f/f458ce68-ca3a-4824-a027-b3981c8e67ad/ddnqvlp-ab303b2f-8351-41d7-a396-e1ea0fce2d3e.png/v1/fill/w_894,h_893,q_70,strp/red_velvet___psycho_album_cover_by_souheima_ddnqvlp-pre.jpg?token=eyJ0eXAiOiJKV1QiLCJhbGciOiJIUzI1NiJ9.eyJzdWIiOiJ1cm46YXBwOjdlMGQxODg5ODIyNjQzNzNhNWYwZDQxNWVhMGQyNmUwIiwiaXNzIjoidXJuOmFwcDo3ZTBkMTg4OTgyMjY0MzczYTVmMGQ0MTVlYTBkMjZlMCIsIm9iaiI6W1t7ImhlaWdodCI6Ijw9MTAzNSIsInBhdGgiOiJcL2ZcL2Y0NThjZTY4LWNhM2EtNDgyNC1hMDI3LWIzOTgxYzhlNjdhZFwvZGRucXZscC1hYjMwM2IyZi04MzUxLTQxZDctYTM5Ni1lMWVhMGZjZTJkM2UucG5nIiwid2lkdGgiOiI8PTEwMzYifV1dLCJhdWQiOlsidXJuOnNlcnZpY2U6aW1hZ2Uub3BlcmF0aW9ucyJdfQ.Ff7ruqhCQBbqz_eesjohYXrw7e35bX6XyNmnb7hlmCI</w:t>
        </w:r>
      </w:hyperlink>
      <w:r w:rsidR="00D36C2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D4821C1" w14:textId="1FF21432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4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 </w:t>
      </w:r>
      <w:hyperlink r:id="rId5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https://i.pinimg.com/originals/40/d9/ca/40d9ca187ab33373dc0f96b98fb7c565.png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343DDEE" w14:textId="4199DDDA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5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5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https://static.wikia.nocookie.net/redvelvet/images/c/c4/Red_Velvet_-_SAPPY_%28Concept_Photo%29_4.png/revision/latest?cb=20190513103150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7601229" w14:textId="57DBF2EF" w:rsidR="002338A5" w:rsidRPr="000F7BB8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>red velvet cover 6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=</w:t>
      </w: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hyperlink r:id="rId6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https://upload.wikimedia.org/wikipedia/en/5/56/Red_Velvet_-_Happiness.png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0EF6236" w14:textId="58417C45" w:rsidR="002338A5" w:rsidRDefault="002338A5" w:rsidP="002B56E5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BFADF36" w14:textId="20945B4C" w:rsidR="002B56E5" w:rsidRPr="009A5D29" w:rsidRDefault="002B56E5" w:rsidP="002B56E5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Merch:</w:t>
      </w:r>
    </w:p>
    <w:p w14:paraId="0C2C864E" w14:textId="4B0FDF25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1: </w:t>
      </w:r>
      <w:hyperlink r:id="rId6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https://www.pngitem.com/pimgs/m/650-6508015_transparent-blackpink-rose-png-blackpink-merch-bag-png.png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32914F6" w14:textId="167564A1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2: </w:t>
      </w:r>
      <w:hyperlink r:id="rId6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https://www.pngitem.com/pimgs/m/215-2151958_blackpink-light-stick-hammer-hd-png-download.png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A15E4CD" w14:textId="3DEACE5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3: </w:t>
      </w:r>
      <w:hyperlink r:id="rId6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https://i.pinimg.com/originals/4e/e6/f4/4ee6f4e54b16335c3e2860b178354cd5.png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4F77898" w14:textId="25615506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4: </w:t>
      </w:r>
      <w:hyperlink r:id="rId6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https://i.pinimg.com/originals/8a/10/bb/8a10bbae2b29d850986db6b7e4153dc7.png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564C647" w14:textId="6CF8BF19" w:rsidR="002B56E5" w:rsidRPr="009A5D29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bp merch 5: </w:t>
      </w:r>
      <w:hyperlink r:id="rId6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https://cdn.shopify.com/s/files/1/0022/5011/3123/products/BPSG_ICBucket_d871f6c2-dc60-46b7-88ab-563911ef7dbe_1024x.png?v=1598016786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87B7021" w14:textId="753585AA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1: </w:t>
      </w:r>
      <w:hyperlink r:id="rId6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https://i.pinimg.com/originals/fa/e3/70/fae3708c592a8a39640a48120c4437b7.png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28953BF" w14:textId="78C8DD1D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2: </w:t>
      </w:r>
      <w:hyperlink r:id="rId6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https://i.pinimg.com/originals/ec/fc/fd/ecfcfd2a99b2132e313faa44f5652836.png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95E6AE0" w14:textId="49DA0764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3: </w:t>
      </w:r>
      <w:hyperlink r:id="rId6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https://btstwt.com/images/2020/08/-SEVENTEEN--Official-Lightstick-Version-2-Carat-Bo-BTS-85-88.png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636FED3" w14:textId="5D95851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4: </w:t>
      </w:r>
      <w:hyperlink r:id="rId6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https://i.pinimg.com/originals/92/60/47/926047c82216b601ff0ee17e9cdbd962.png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091CBC1" w14:textId="509C51DE" w:rsid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bts merch 5: </w:t>
      </w:r>
      <w:hyperlink r:id="rId7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https://i.pinimg.com/originals/f7/6d/2c/f76d2cdd9d7c23ec12683ce39221e06e.png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D56C48E" w14:textId="015CF5F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1: </w:t>
      </w:r>
      <w:hyperlink r:id="rId7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https://2.bp.blogspot.com/-GsUhsQDwJwg/VzIbq60WzJI/AAAAAAAAFTA/rN1iLUCZbfcr4QJJjiGPIlp4SjoRQwfZQCLcB/s1600/%255B2016%255D%2B%255BMERCHANDISE%255D%2BEXO%2BFIGURE%2BBluetooth%2BSpeaker%2B1.png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4BF2CD1" w14:textId="15A8500B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2: </w:t>
      </w:r>
      <w:hyperlink r:id="rId7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https://i.pinimg.com/originals/97/9a/76/979a76109b7780de39523a4165d8d890.png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5270E5D" w14:textId="6D8F77E1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3: </w:t>
      </w:r>
      <w:hyperlink r:id="rId7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https://i.pinimg.com/originals/d8/dd/88/d8dd88037479a9861d5ff920446b286a.png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65EE7B7" w14:textId="6A957B60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exo merch 4: </w:t>
      </w:r>
      <w:hyperlink r:id="rId7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https://cdn.shopify.com/s/files/1/0069/4203/1983/products/pre-order-exo-number-plate-key-ring-248512_2000x.jpg?v=1617853206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D673334" w14:textId="6ACF0A6A" w:rsidR="002B56E5" w:rsidRPr="002338A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exo merch 5: </w:t>
      </w:r>
      <w:hyperlink r:id="rId7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https://cdn.shopify.com/s/files/1/0069/4203/1983/products/pre-order-kai-kai-black-hoodie-218853_2000x.jpg?v=1615340589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4C83281D" w14:textId="63D47A62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1: </w:t>
      </w:r>
      <w:hyperlink r:id="rId76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https://i.pinimg.com/originals/e0/00/55/e000551b235852ed7e7b6384226fea73.png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5EA6CA1C" w14:textId="7D6F12A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2: </w:t>
      </w:r>
      <w:hyperlink r:id="rId77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res.cloudinary.com/teepublic/image/private/s--Y4oiwqHb--/t_Resized%20Artwork/c_crop,x_10,y_10/c_fit,w_465/c_crop,g_north_west,h_620,w_465,x_0,y_0/g_north_west,u_upload:v1446840652:production:blanks:ymwlojdlb9pdlxgcmck4,x_-391,y_-276/b_rgb:eeeeee/c_limit,f_auto,h_630,q_90,w_630/v1588690330/production/designs/9824333_2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FA46B64" w14:textId="0D0FD1A7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3: </w:t>
      </w:r>
      <w:hyperlink r:id="rId78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https://i.pinimg.com/originals/f3/b0/2c/f3b02cc9ea5dcc9bf86042d486212d8f.png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1B89F4A" w14:textId="5D3E237F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4: </w:t>
      </w:r>
      <w:hyperlink r:id="rId79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https://itzymerch.com/wp-content/uploads/2021/05/guess-who-43-1.jpg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B2433BC" w14:textId="2078891A" w:rsid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itzy merch 5: </w:t>
      </w:r>
      <w:hyperlink r:id="rId80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https://itzymerch.com/wp-content/uploads/2021/05/imageedit_196_7696854553.png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4B527F29" w14:textId="77F76A67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1: </w:t>
      </w:r>
      <w:hyperlink r:id="rId81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https://i.pinimg.com/originals/24/2a/ba/242aba48d89564e8b8120f2918f48619.png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6E53152" w14:textId="33AD8DC5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2: </w:t>
      </w:r>
      <w:hyperlink r:id="rId82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https://pbs.twimg.com/media/BvfBqRoIIAAfdhv.png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11A1E012" w14:textId="4C478F1D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3: </w:t>
      </w:r>
      <w:hyperlink r:id="rId83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https://i.pinimg.com/originals/f7/d0/dd/f7d0ddb25d2708a56f876641db71c803.png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0A1DDEBF" w14:textId="464305AC" w:rsidR="002B56E5" w:rsidRPr="002B56E5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4: </w:t>
      </w:r>
      <w:hyperlink r:id="rId84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https://i.pinimg.com/originals/83/cf/cc/83cfcc239bd03b172b29390224a3b790.png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34949DE" w14:textId="4E3EB2A3" w:rsidR="002B56E5" w:rsidRPr="000F7BB8" w:rsidRDefault="002B56E5" w:rsidP="002B56E5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56E5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rv merch 5: </w:t>
      </w:r>
      <w:hyperlink r:id="rId85" w:history="1">
        <w:r w:rsidRPr="005D6EF6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https://i.pinimg.com/originals/be/df/25/bedf250d3efbeca5efe93490e4e1c293.png</w:t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3CE6515F" w14:textId="46D2D628" w:rsidR="009A5D29" w:rsidRPr="009A5D29" w:rsidRDefault="009A5D29" w:rsidP="009A5D29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9A5D29">
        <w:rPr>
          <w:rFonts w:ascii="Times New Roman" w:hAnsi="Times New Roman" w:cs="Times New Roman"/>
          <w:sz w:val="28"/>
          <w:szCs w:val="28"/>
        </w:rPr>
        <w:t>Customer-testi:</w:t>
      </w:r>
    </w:p>
    <w:p w14:paraId="24D38D92" w14:textId="4456A046" w:rsidR="009F37DD" w:rsidRPr="00682E72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bookmarkStart w:id="1" w:name="_Hlk73652628"/>
      <w:r>
        <w:t xml:space="preserve">man(1).png = </w:t>
      </w:r>
      <w:hyperlink r:id="rId86" w:history="1">
        <w:r w:rsidRPr="00DD3CB9">
          <w:rPr>
            <w:rStyle w:val="Hyperlink"/>
          </w:rPr>
          <w:t>https://www.flaticon.com/free-icon/man_2922506?term=person&amp;page=1&amp;position=11&amp;page=1&amp;position=11&amp;related_id=2922506&amp;origin=search</w:t>
        </w:r>
      </w:hyperlink>
      <w:bookmarkEnd w:id="1"/>
      <w:r>
        <w:t xml:space="preserve"> </w:t>
      </w:r>
    </w:p>
    <w:p w14:paraId="3FDD20CA" w14:textId="4A4F67D5" w:rsidR="00842715" w:rsidRPr="00682E72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woman(2).png = </w:t>
      </w:r>
      <w:hyperlink r:id="rId87" w:history="1">
        <w:r w:rsidRPr="00DD3CB9">
          <w:rPr>
            <w:rStyle w:val="Hyperlink"/>
          </w:rPr>
          <w:t>https://www.flaticon.com/free-icon/woman_2922566</w:t>
        </w:r>
      </w:hyperlink>
      <w:r>
        <w:t xml:space="preserve"> </w:t>
      </w:r>
    </w:p>
    <w:p w14:paraId="181DA48F" w14:textId="634F3E61" w:rsidR="002F11B8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woman(2).svg = </w:t>
      </w:r>
      <w:hyperlink r:id="rId88" w:history="1">
        <w:r w:rsidRPr="00DD3CB9">
          <w:rPr>
            <w:rStyle w:val="Hyperlink"/>
          </w:rPr>
          <w:t>https://www.flaticon.com/free-icon/woman_4721847?term=person&amp;page=1&amp;position=83&amp;page=1&amp;position=83&amp;related_id=4721847&amp;origin=search</w:t>
        </w:r>
      </w:hyperlink>
      <w:r>
        <w:t xml:space="preserve"> </w:t>
      </w:r>
    </w:p>
    <w:p w14:paraId="545F7B82" w14:textId="1BC32C5E" w:rsidR="00F713CE" w:rsidRDefault="00F713CE" w:rsidP="002B56E5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woman(3).png = </w:t>
      </w:r>
      <w:hyperlink r:id="rId89" w:history="1">
        <w:r w:rsidRPr="00DD3CB9">
          <w:rPr>
            <w:rStyle w:val="Hyperlink"/>
          </w:rPr>
          <w:t>https://www.flaticon.com/free-icon/woman_2922558?term=person&amp;page=1&amp;position=50&amp;page=1&amp;position=50&amp;related_id=2922558&amp;origin=search</w:t>
        </w:r>
      </w:hyperlink>
      <w:r>
        <w:t xml:space="preserve"> </w:t>
      </w:r>
    </w:p>
    <w:p w14:paraId="460A1C88" w14:textId="565D9E6B" w:rsidR="00D36C2B" w:rsidRPr="00D36C2B" w:rsidRDefault="00D36C2B" w:rsidP="00D36C2B">
      <w:pPr>
        <w:pStyle w:val="ListParagraph"/>
        <w:numPr>
          <w:ilvl w:val="0"/>
          <w:numId w:val="21"/>
        </w:numPr>
      </w:pPr>
      <w:r>
        <w:t>oldman</w:t>
      </w:r>
      <w:r w:rsidRPr="00D36C2B">
        <w:t>(</w:t>
      </w:r>
      <w:r>
        <w:t>1</w:t>
      </w:r>
      <w:r w:rsidRPr="00D36C2B">
        <w:t xml:space="preserve">).png = </w:t>
      </w:r>
      <w:hyperlink r:id="rId90" w:history="1">
        <w:r w:rsidRPr="00BC654F">
          <w:rPr>
            <w:rStyle w:val="Hyperlink"/>
          </w:rPr>
          <w:t>https://www.flaticon.com/free-icon/man_2922615</w:t>
        </w:r>
      </w:hyperlink>
      <w:r>
        <w:t xml:space="preserve"> </w:t>
      </w:r>
    </w:p>
    <w:p w14:paraId="2989D091" w14:textId="5005E0A9" w:rsidR="00D36C2B" w:rsidRDefault="00D36C2B" w:rsidP="00D36C2B">
      <w:pPr>
        <w:pStyle w:val="ListParagraph"/>
        <w:numPr>
          <w:ilvl w:val="0"/>
          <w:numId w:val="21"/>
        </w:numPr>
      </w:pPr>
      <w:r>
        <w:lastRenderedPageBreak/>
        <w:t>man.</w:t>
      </w:r>
      <w:r w:rsidRPr="00D36C2B">
        <w:t xml:space="preserve">png = </w:t>
      </w:r>
      <w:hyperlink r:id="rId91" w:history="1">
        <w:r w:rsidRPr="00BC654F">
          <w:rPr>
            <w:rStyle w:val="Hyperlink"/>
          </w:rPr>
          <w:t>https://www.flaticon.com/free-icon/man_2922524</w:t>
        </w:r>
      </w:hyperlink>
      <w:r>
        <w:t xml:space="preserve"> </w:t>
      </w:r>
    </w:p>
    <w:p w14:paraId="5F7F6D5A" w14:textId="11468B3B" w:rsidR="00AD49A7" w:rsidRPr="009A5D29" w:rsidRDefault="00AD49A7" w:rsidP="00AD49A7">
      <w:pPr>
        <w:pStyle w:val="Style1"/>
        <w:spacing w:line="360" w:lineRule="auto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Sosmed</w:t>
      </w:r>
      <w:r w:rsidRPr="009A5D29">
        <w:rPr>
          <w:rFonts w:ascii="Times New Roman" w:hAnsi="Times New Roman" w:cs="Times New Roman"/>
          <w:sz w:val="28"/>
          <w:szCs w:val="28"/>
        </w:rPr>
        <w:t>:</w:t>
      </w:r>
    </w:p>
    <w:p w14:paraId="067FEDE0" w14:textId="0F0AB4F3" w:rsidR="00AD49A7" w:rsidRPr="00682E72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Facebook.png &amp; facebook.svg = </w:t>
      </w:r>
      <w:hyperlink r:id="rId92" w:history="1">
        <w:r w:rsidRPr="005D6EF6">
          <w:rPr>
            <w:rStyle w:val="Hyperlink"/>
          </w:rPr>
          <w:t>https://www.flaticon.com/free-icon/facebook_123717?term=facebook&amp;page=1&amp;position=69&amp;page=1&amp;position=69&amp;related_id=123717&amp;origin=search</w:t>
        </w:r>
      </w:hyperlink>
      <w:r>
        <w:t xml:space="preserve"> </w:t>
      </w:r>
    </w:p>
    <w:p w14:paraId="74D551C9" w14:textId="6E3C9C08" w:rsidR="00AD49A7" w:rsidRPr="00682E72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Instagram.png &amp; Instagram.svg = </w:t>
      </w:r>
      <w:hyperlink r:id="rId93" w:history="1">
        <w:r w:rsidRPr="005D6EF6">
          <w:rPr>
            <w:rStyle w:val="Hyperlink"/>
          </w:rPr>
          <w:t>https://www.flaticon.com/free-icon/instagram_733614?term=social%20media&amp;page=1&amp;position=20&amp;page=1&amp;position=20&amp;related_id=733614&amp;origin=search</w:t>
        </w:r>
      </w:hyperlink>
      <w:r>
        <w:t xml:space="preserve"> </w:t>
      </w:r>
    </w:p>
    <w:p w14:paraId="36AF7AB1" w14:textId="6C65E99D" w:rsidR="00AD49A7" w:rsidRDefault="00AD49A7" w:rsidP="00AD49A7">
      <w:pPr>
        <w:pStyle w:val="ListParagraph"/>
        <w:numPr>
          <w:ilvl w:val="0"/>
          <w:numId w:val="21"/>
        </w:numPr>
        <w:spacing w:line="360" w:lineRule="auto"/>
        <w:ind w:left="426"/>
      </w:pPr>
      <w:r>
        <w:t xml:space="preserve">Whatsapp.png &amp; whatsapp.svg = </w:t>
      </w:r>
      <w:hyperlink r:id="rId94" w:history="1">
        <w:r w:rsidRPr="005D6EF6">
          <w:rPr>
            <w:rStyle w:val="Hyperlink"/>
          </w:rPr>
          <w:t>https://www.flaticon.com/free-icon/whatsapp_154858?term=whatsapp&amp;page=1&amp;position=38&amp;page=1&amp;position=38&amp;related_id=154858&amp;origin=search</w:t>
        </w:r>
      </w:hyperlink>
      <w:r>
        <w:t xml:space="preserve"> </w:t>
      </w:r>
    </w:p>
    <w:p w14:paraId="3BEEAC72" w14:textId="269071F5" w:rsidR="00724DB6" w:rsidRPr="009A5D29" w:rsidRDefault="00724DB6" w:rsidP="00724DB6">
      <w:pPr>
        <w:pStyle w:val="Style1"/>
        <w:spacing w:line="360" w:lineRule="auto"/>
        <w:ind w:left="4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Contact</w:t>
      </w:r>
      <w:r w:rsidRPr="009A5D29">
        <w:rPr>
          <w:rFonts w:ascii="Times New Roman" w:hAnsi="Times New Roman" w:cs="Times New Roman"/>
          <w:sz w:val="28"/>
          <w:szCs w:val="28"/>
        </w:rPr>
        <w:t>:</w:t>
      </w:r>
    </w:p>
    <w:p w14:paraId="79F41C95" w14:textId="23A750E5" w:rsidR="00724DB6" w:rsidRPr="00724DB6" w:rsidRDefault="00724DB6" w:rsidP="00724DB6">
      <w:pPr>
        <w:numPr>
          <w:ilvl w:val="0"/>
          <w:numId w:val="21"/>
        </w:numPr>
        <w:spacing w:line="360" w:lineRule="auto"/>
        <w:ind w:left="360"/>
        <w:contextualSpacing/>
      </w:pPr>
      <w:bookmarkStart w:id="2" w:name="_Hlk74686751"/>
      <w:r>
        <w:t>email</w:t>
      </w:r>
      <w:r w:rsidRPr="00724DB6">
        <w:t>.</w:t>
      </w:r>
      <w:r>
        <w:t>png</w:t>
      </w:r>
      <w:r w:rsidRPr="00724DB6">
        <w:t xml:space="preserve"> = </w:t>
      </w:r>
      <w:bookmarkEnd w:id="2"/>
      <w:r>
        <w:fldChar w:fldCharType="begin"/>
      </w:r>
      <w:r>
        <w:instrText xml:space="preserve"> HYPERLINK "</w:instrText>
      </w:r>
      <w:r w:rsidRPr="00724DB6">
        <w:instrText>https://cdn4.iconfinder.com/data/icons/ionicons/512/icon-email-512.png</w:instrText>
      </w:r>
      <w:r>
        <w:instrText xml:space="preserve">" </w:instrText>
      </w:r>
      <w:r>
        <w:fldChar w:fldCharType="separate"/>
      </w:r>
      <w:r w:rsidRPr="009A419D">
        <w:rPr>
          <w:rStyle w:val="Hyperlink"/>
        </w:rPr>
        <w:t>https://cdn4.iconfinder.com/data/icons/ionicons/512/icon-email-512.png</w:t>
      </w:r>
      <w:r>
        <w:fldChar w:fldCharType="end"/>
      </w:r>
      <w:r>
        <w:t xml:space="preserve"> </w:t>
      </w:r>
    </w:p>
    <w:p w14:paraId="612EFC81" w14:textId="77777777" w:rsidR="00724DB6" w:rsidRDefault="00724DB6" w:rsidP="008C3B09">
      <w:pPr>
        <w:numPr>
          <w:ilvl w:val="0"/>
          <w:numId w:val="21"/>
        </w:numPr>
        <w:spacing w:line="360" w:lineRule="auto"/>
        <w:ind w:left="360"/>
        <w:contextualSpacing/>
      </w:pPr>
      <w:r>
        <w:t>location</w:t>
      </w:r>
      <w:r w:rsidRPr="00724DB6">
        <w:t xml:space="preserve">.png= </w:t>
      </w:r>
      <w:hyperlink r:id="rId95" w:history="1">
        <w:r w:rsidRPr="009A419D">
          <w:rPr>
            <w:rStyle w:val="Hyperlink"/>
          </w:rPr>
          <w:t>https://www.flaticon.com/free-icon/placeholder_1216895?term=gps&amp;page=1&amp;position=2&amp;page=1&amp;position=2&amp;related_id=1216895&amp;origin=tag</w:t>
        </w:r>
      </w:hyperlink>
      <w:r>
        <w:t xml:space="preserve"> </w:t>
      </w:r>
    </w:p>
    <w:p w14:paraId="7DF7585B" w14:textId="4AE3E0AA" w:rsidR="00724DB6" w:rsidRPr="00724DB6" w:rsidRDefault="00724DB6" w:rsidP="00724DB6">
      <w:pPr>
        <w:numPr>
          <w:ilvl w:val="0"/>
          <w:numId w:val="21"/>
        </w:numPr>
        <w:spacing w:line="360" w:lineRule="auto"/>
        <w:ind w:left="360"/>
        <w:contextualSpacing/>
      </w:pPr>
      <w:r>
        <w:t>phone</w:t>
      </w:r>
      <w:r w:rsidRPr="00724DB6">
        <w:t xml:space="preserve">.png= </w:t>
      </w:r>
      <w:hyperlink r:id="rId96" w:history="1">
        <w:r w:rsidRPr="009A419D">
          <w:rPr>
            <w:rStyle w:val="Hyperlink"/>
          </w:rPr>
          <w:t>https://image.flaticon.com/icons/png/512/345/345550.png</w:t>
        </w:r>
      </w:hyperlink>
      <w:r>
        <w:t xml:space="preserve"> </w:t>
      </w:r>
    </w:p>
    <w:p w14:paraId="0A518519" w14:textId="19E8404C" w:rsidR="00D70BEC" w:rsidRPr="009A5D29" w:rsidRDefault="00D70BEC" w:rsidP="00D70BEC">
      <w:pPr>
        <w:pStyle w:val="Style1"/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</w:t>
      </w:r>
      <w:r w:rsidRPr="009A5D29">
        <w:rPr>
          <w:rFonts w:ascii="Times New Roman" w:hAnsi="Times New Roman" w:cs="Times New Roman"/>
          <w:sz w:val="28"/>
          <w:szCs w:val="28"/>
        </w:rPr>
        <w:t>:</w:t>
      </w:r>
    </w:p>
    <w:p w14:paraId="3F1B842A" w14:textId="275B4DD3" w:rsidR="00AD49A7" w:rsidRDefault="00D70BEC" w:rsidP="00C06300">
      <w:pPr>
        <w:pStyle w:val="ListParagraph"/>
        <w:numPr>
          <w:ilvl w:val="0"/>
          <w:numId w:val="21"/>
        </w:numPr>
        <w:spacing w:line="360" w:lineRule="auto"/>
        <w:ind w:left="360"/>
      </w:pPr>
      <w:r>
        <w:t xml:space="preserve">Unnamed (4).jpg = </w:t>
      </w:r>
      <w:hyperlink r:id="rId97" w:history="1">
        <w:r w:rsidRPr="00E5110E">
          <w:rPr>
            <w:rStyle w:val="Hyperlink"/>
          </w:rPr>
          <w:t>https://images-na.ssl-images-amazon.com/images/I/61fXwl7BS7L._AC_UL1001_.jpg</w:t>
        </w:r>
      </w:hyperlink>
      <w:r>
        <w:t xml:space="preserve"> </w:t>
      </w:r>
    </w:p>
    <w:p w14:paraId="74C55637" w14:textId="56551FA0" w:rsidR="00D70BEC" w:rsidRDefault="00D70BEC" w:rsidP="00C06300">
      <w:pPr>
        <w:pStyle w:val="ListParagraph"/>
        <w:numPr>
          <w:ilvl w:val="0"/>
          <w:numId w:val="21"/>
        </w:numPr>
        <w:spacing w:line="360" w:lineRule="auto"/>
        <w:ind w:left="360"/>
      </w:pPr>
      <w:r>
        <w:t>Landing.jpg &amp; bg-section.png</w:t>
      </w:r>
      <w:r w:rsidR="00724DB6">
        <w:t xml:space="preserve"> </w:t>
      </w:r>
      <w:r>
        <w:t xml:space="preserve">= </w:t>
      </w:r>
      <w:hyperlink r:id="rId98" w:history="1">
        <w:r w:rsidRPr="00E5110E">
          <w:rPr>
            <w:rStyle w:val="Hyperlink"/>
          </w:rPr>
          <w:t>https://www.wallpape</w:t>
        </w:r>
        <w:r w:rsidRPr="00E5110E">
          <w:rPr>
            <w:rStyle w:val="Hyperlink"/>
          </w:rPr>
          <w:t>r</w:t>
        </w:r>
        <w:r w:rsidRPr="00E5110E">
          <w:rPr>
            <w:rStyle w:val="Hyperlink"/>
          </w:rPr>
          <w:t>tip.com/wmimgs/167-1677863_blackpink-kill-this-love-.jpg</w:t>
        </w:r>
      </w:hyperlink>
      <w:r w:rsidR="00724DB6">
        <w:t xml:space="preserve"> </w:t>
      </w:r>
    </w:p>
    <w:p w14:paraId="6E58650C" w14:textId="6754C5BF" w:rsidR="00263402" w:rsidRPr="00682E72" w:rsidRDefault="00724DB6" w:rsidP="00C06300">
      <w:pPr>
        <w:pStyle w:val="ListParagraph"/>
        <w:numPr>
          <w:ilvl w:val="0"/>
          <w:numId w:val="21"/>
        </w:numPr>
        <w:spacing w:line="360" w:lineRule="auto"/>
        <w:ind w:left="360"/>
      </w:pPr>
      <w:r>
        <w:t xml:space="preserve">About-logo.png = </w:t>
      </w:r>
      <w:hyperlink r:id="rId99" w:history="1">
        <w:r w:rsidRPr="009A419D">
          <w:rPr>
            <w:rStyle w:val="Hyperlink"/>
          </w:rPr>
          <w:t>https://image.freepik.com/free-vector/k-pop-music-concept_23-2148623802.jpg</w:t>
        </w:r>
      </w:hyperlink>
      <w:r>
        <w:t xml:space="preserve"> 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69979B0D" w:rsidR="002F5E84" w:rsidRDefault="00F713CE" w:rsidP="00A60661">
      <w:pPr>
        <w:pStyle w:val="ListParagraph"/>
        <w:numPr>
          <w:ilvl w:val="0"/>
          <w:numId w:val="22"/>
        </w:numPr>
        <w:spacing w:line="360" w:lineRule="auto"/>
      </w:pPr>
      <w:r w:rsidRPr="00F713CE">
        <w:t>2301850430</w:t>
      </w:r>
      <w:r w:rsidR="00A81038">
        <w:t xml:space="preserve"> – </w:t>
      </w:r>
      <w:r>
        <w:t>Vincent Hadinata</w:t>
      </w:r>
    </w:p>
    <w:p w14:paraId="4DC65843" w14:textId="35D09342" w:rsidR="002F5E84" w:rsidRDefault="00F713CE" w:rsidP="00A60661">
      <w:pPr>
        <w:pStyle w:val="ListParagraph"/>
        <w:numPr>
          <w:ilvl w:val="0"/>
          <w:numId w:val="22"/>
        </w:numPr>
        <w:spacing w:line="360" w:lineRule="auto"/>
      </w:pPr>
      <w:r w:rsidRPr="00F713CE">
        <w:t>2301860122</w:t>
      </w:r>
      <w:r>
        <w:t xml:space="preserve"> </w:t>
      </w:r>
      <w:r w:rsidR="002F5E84">
        <w:t xml:space="preserve">– </w:t>
      </w:r>
      <w:r>
        <w:t>Ricky</w:t>
      </w:r>
    </w:p>
    <w:p w14:paraId="26DF70A3" w14:textId="529906B1" w:rsidR="00842715" w:rsidRPr="00682E72" w:rsidRDefault="00F713CE" w:rsidP="00F713CE">
      <w:pPr>
        <w:pStyle w:val="ListParagraph"/>
        <w:numPr>
          <w:ilvl w:val="0"/>
          <w:numId w:val="22"/>
        </w:numPr>
        <w:spacing w:line="360" w:lineRule="auto"/>
      </w:pPr>
      <w:r>
        <w:t>2301850645</w:t>
      </w:r>
      <w:r w:rsidR="002F5E84">
        <w:t xml:space="preserve"> – </w:t>
      </w:r>
      <w:r>
        <w:t>Glenn Karjadidjaja</w:t>
      </w:r>
    </w:p>
    <w:sectPr w:rsidR="00842715" w:rsidRPr="00682E72" w:rsidSect="00DF2179">
      <w:headerReference w:type="default" r:id="rId100"/>
      <w:footerReference w:type="default" r:id="rId101"/>
      <w:headerReference w:type="first" r:id="rId102"/>
      <w:footerReference w:type="first" r:id="rId103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2ACEE4" w14:textId="77777777" w:rsidR="00826DDC" w:rsidRDefault="00826DDC" w:rsidP="00273E4A">
      <w:r>
        <w:separator/>
      </w:r>
    </w:p>
  </w:endnote>
  <w:endnote w:type="continuationSeparator" w:id="0">
    <w:p w14:paraId="364E0640" w14:textId="77777777" w:rsidR="00826DDC" w:rsidRDefault="00826DDC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5B2CC4" w14:textId="77777777" w:rsidR="00826DDC" w:rsidRDefault="00826DDC" w:rsidP="00273E4A">
      <w:r>
        <w:separator/>
      </w:r>
    </w:p>
  </w:footnote>
  <w:footnote w:type="continuationSeparator" w:id="0">
    <w:p w14:paraId="2FEC0AB4" w14:textId="77777777" w:rsidR="00826DDC" w:rsidRDefault="00826DDC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497797A"/>
    <w:multiLevelType w:val="hybridMultilevel"/>
    <w:tmpl w:val="21AA0186"/>
    <w:lvl w:ilvl="0" w:tplc="3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4"/>
  </w:num>
  <w:num w:numId="4">
    <w:abstractNumId w:val="11"/>
  </w:num>
  <w:num w:numId="5">
    <w:abstractNumId w:val="19"/>
  </w:num>
  <w:num w:numId="6">
    <w:abstractNumId w:val="13"/>
  </w:num>
  <w:num w:numId="7">
    <w:abstractNumId w:val="20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</w:num>
  <w:num w:numId="14">
    <w:abstractNumId w:val="6"/>
  </w:num>
  <w:num w:numId="15">
    <w:abstractNumId w:val="3"/>
  </w:num>
  <w:num w:numId="16">
    <w:abstractNumId w:val="18"/>
  </w:num>
  <w:num w:numId="17">
    <w:abstractNumId w:val="1"/>
  </w:num>
  <w:num w:numId="18">
    <w:abstractNumId w:val="15"/>
  </w:num>
  <w:num w:numId="19">
    <w:abstractNumId w:val="5"/>
  </w:num>
  <w:num w:numId="20">
    <w:abstractNumId w:val="17"/>
  </w:num>
  <w:num w:numId="21">
    <w:abstractNumId w:val="9"/>
  </w:num>
  <w:num w:numId="22">
    <w:abstractNumId w:val="8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515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BB8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6274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38A5"/>
    <w:rsid w:val="00235C36"/>
    <w:rsid w:val="002376FA"/>
    <w:rsid w:val="002416CB"/>
    <w:rsid w:val="00252CDF"/>
    <w:rsid w:val="00255AB6"/>
    <w:rsid w:val="002616BD"/>
    <w:rsid w:val="00263402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56E5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1E37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1870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4B1"/>
    <w:rsid w:val="00494E4C"/>
    <w:rsid w:val="00495AF1"/>
    <w:rsid w:val="004978B7"/>
    <w:rsid w:val="004A6F1F"/>
    <w:rsid w:val="004A7D16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012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35AC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24DB6"/>
    <w:rsid w:val="0073481B"/>
    <w:rsid w:val="00736180"/>
    <w:rsid w:val="00737595"/>
    <w:rsid w:val="00740F48"/>
    <w:rsid w:val="00754320"/>
    <w:rsid w:val="00756283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26DDC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A5D2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49A7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6C2B"/>
    <w:rsid w:val="00D37E0D"/>
    <w:rsid w:val="00D47401"/>
    <w:rsid w:val="00D47C75"/>
    <w:rsid w:val="00D51876"/>
    <w:rsid w:val="00D60A6D"/>
    <w:rsid w:val="00D618C3"/>
    <w:rsid w:val="00D67DFC"/>
    <w:rsid w:val="00D70BE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713CE"/>
    <w:rsid w:val="00F80742"/>
    <w:rsid w:val="00F83847"/>
    <w:rsid w:val="00F855A3"/>
    <w:rsid w:val="00F90BAE"/>
    <w:rsid w:val="00F9406C"/>
    <w:rsid w:val="00F955DA"/>
    <w:rsid w:val="00F958F2"/>
    <w:rsid w:val="00F974EA"/>
    <w:rsid w:val="00FA41A2"/>
    <w:rsid w:val="00FB4BFF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F713CE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13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13CE"/>
    <w:rPr>
      <w:color w:val="3B435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://www.pngmart.com/files/12/BTS-PNG-Free-Download.png" TargetMode="External"/><Relationship Id="rId47" Type="http://schemas.openxmlformats.org/officeDocument/2006/relationships/hyperlink" Target="https://img.favpng.com/24/20/10/exo-together-k-pop-xoxo-png-favpng-pdSnDen8EBUmDaQnnXhL6tYYU.jpg" TargetMode="External"/><Relationship Id="rId63" Type="http://schemas.openxmlformats.org/officeDocument/2006/relationships/hyperlink" Target="https://i.pinimg.com/originals/4e/e6/f4/4ee6f4e54b16335c3e2860b178354cd5.png" TargetMode="External"/><Relationship Id="rId68" Type="http://schemas.openxmlformats.org/officeDocument/2006/relationships/hyperlink" Target="https://btstwt.com/images/2020/08/-SEVENTEEN--Official-Lightstick-Version-2-Carat-Bo-BTS-85-88.png" TargetMode="External"/><Relationship Id="rId84" Type="http://schemas.openxmlformats.org/officeDocument/2006/relationships/hyperlink" Target="https://i.pinimg.com/originals/83/cf/cc/83cfcc239bd03b172b29390224a3b790.png" TargetMode="External"/><Relationship Id="rId89" Type="http://schemas.openxmlformats.org/officeDocument/2006/relationships/hyperlink" Target="https://www.flaticon.com/free-icon/woman_2922558?term=person&amp;page=1&amp;position=50&amp;page=1&amp;position=50&amp;related_id=2922558&amp;origin=search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s://static.wikia.nocookie.net/kpop/images/f/f9/BLACKPINK_BLACKPINK_In_Your_Area_CD%2BDVD_cover_art.png/revision/latest?cb=20181118172149" TargetMode="External"/><Relationship Id="rId37" Type="http://schemas.openxmlformats.org/officeDocument/2006/relationships/hyperlink" Target="https://static.wikia.nocookie.net/the-bangtan-boys/images/d/d5/Love_Yourself_%27Her%27_album_cover.png/revision/latest?cb=20190114115014" TargetMode="External"/><Relationship Id="rId53" Type="http://schemas.openxmlformats.org/officeDocument/2006/relationships/hyperlink" Target="https://cdn.antaranews.com/cache/800x533/2021/05/14/it.png" TargetMode="External"/><Relationship Id="rId58" Type="http://schemas.openxmlformats.org/officeDocument/2006/relationships/hyperlink" Target="https://i.pinimg.com/originals/40/d9/ca/40d9ca187ab33373dc0f96b98fb7c565.png" TargetMode="External"/><Relationship Id="rId74" Type="http://schemas.openxmlformats.org/officeDocument/2006/relationships/hyperlink" Target="https://cdn.shopify.com/s/files/1/0069/4203/1983/products/pre-order-exo-number-plate-key-ring-248512_2000x.jpg?v=1617853206" TargetMode="External"/><Relationship Id="rId79" Type="http://schemas.openxmlformats.org/officeDocument/2006/relationships/hyperlink" Target="https://itzymerch.com/wp-content/uploads/2021/05/guess-who-43-1.jpg" TargetMode="External"/><Relationship Id="rId102" Type="http://schemas.openxmlformats.org/officeDocument/2006/relationships/header" Target="header2.xml"/><Relationship Id="rId5" Type="http://schemas.openxmlformats.org/officeDocument/2006/relationships/webSettings" Target="webSettings.xml"/><Relationship Id="rId90" Type="http://schemas.openxmlformats.org/officeDocument/2006/relationships/hyperlink" Target="https://www.flaticon.com/free-icon/man_2922615" TargetMode="External"/><Relationship Id="rId95" Type="http://schemas.openxmlformats.org/officeDocument/2006/relationships/hyperlink" Target="https://www.flaticon.com/free-icon/placeholder_1216895?term=gps&amp;page=1&amp;position=2&amp;page=1&amp;position=2&amp;related_id=1216895&amp;origin=tag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s://upload.wikimedia.org/wikipedia/en/e/e8/Exo_-_Obsession.png" TargetMode="External"/><Relationship Id="rId48" Type="http://schemas.openxmlformats.org/officeDocument/2006/relationships/hyperlink" Target="https://static.wikia.nocookie.net/kpop/images/7/71/EXO_EXO_Planet_-4_-_The_ElyXiOn_%28Dot%29_album_cover.png/revision/latest?cb=20200620133544" TargetMode="External"/><Relationship Id="rId64" Type="http://schemas.openxmlformats.org/officeDocument/2006/relationships/hyperlink" Target="https://i.pinimg.com/originals/8a/10/bb/8a10bbae2b29d850986db6b7e4153dc7.png" TargetMode="External"/><Relationship Id="rId69" Type="http://schemas.openxmlformats.org/officeDocument/2006/relationships/hyperlink" Target="https://i.pinimg.com/originals/92/60/47/926047c82216b601ff0ee17e9cdbd962.png" TargetMode="External"/><Relationship Id="rId80" Type="http://schemas.openxmlformats.org/officeDocument/2006/relationships/hyperlink" Target="https://itzymerch.com/wp-content/uploads/2021/05/imageedit_196_7696854553.png" TargetMode="External"/><Relationship Id="rId85" Type="http://schemas.openxmlformats.org/officeDocument/2006/relationships/hyperlink" Target="https://i.pinimg.com/originals/be/df/25/bedf250d3efbeca5efe93490e4e1c293.p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hyperlink" Target="https://mir-s3-cdn-cf.behance.net/project_modules/2800_opt_1/13029a107832795.5fc5cd09ee80e.png" TargetMode="External"/><Relationship Id="rId38" Type="http://schemas.openxmlformats.org/officeDocument/2006/relationships/hyperlink" Target="https://images-wixmp-ed30a86b8c4ca887773594c2.wixmp.com/f/e1dbc69c-66e6-438a-bf58-72fb7079f12f/dcl0jok-a6598d16-4f1e-451c-a4da-1ad12677d62c.png?token=eyJ0eXAiOiJKV1QiLCJhbGciOiJIUzI1NiJ9.eyJzdWIiOiJ1cm46YXBwOjdlMGQxODg5ODIyNjQzNzNhNWYwZDQxNWVhMGQyNmUwIiwiaXNzIjoidXJuOmFwcDo3ZTBkMTg4OTgyMjY0MzczYTVmMGQ0MTVlYTBkMjZlMCIsIm9iaiI6W1t7InBhdGgiOiJcL2ZcL2UxZGJjNjljLTY2ZTYtNDM4YS1iZjU4LTcyZmI3MDc5ZjEyZlwvZGNsMGpvay1hNjU5OGQxNi00ZjFlLTQ1MWMtYTRkYS0xYWQxMjY3N2Q2MmMucG5nIn1dXSwiYXVkIjpbInVybjpzZXJ2aWNlOmZpbGUuZG93bmxvYWQiXX0.Q3BqGw4C-O--1D6idshSuN39DFoZeqZk1Uc6OUortyA" TargetMode="External"/><Relationship Id="rId59" Type="http://schemas.openxmlformats.org/officeDocument/2006/relationships/hyperlink" Target="https://static.wikia.nocookie.net/redvelvet/images/c/c4/Red_Velvet_-_SAPPY_%28Concept_Photo%29_4.png/revision/latest?cb=20190513103150" TargetMode="External"/><Relationship Id="rId103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hyperlink" Target="https://static.wikia.nocookie.net/kpop/images/c/cd/BTS_Map_of_the_Soul_7_The_Journey_Normal_Edition_album_cover.png/revision/latest?cb=20200528173519" TargetMode="External"/><Relationship Id="rId54" Type="http://schemas.openxmlformats.org/officeDocument/2006/relationships/hyperlink" Target="https://static.wikia.nocookie.net/kpop/images/1/17/ITZY_IT%27Z_Me_Me_ver._cover_art.png/revision/latest?cb=20200328195635" TargetMode="External"/><Relationship Id="rId62" Type="http://schemas.openxmlformats.org/officeDocument/2006/relationships/hyperlink" Target="https://www.pngitem.com/pimgs/m/215-2151958_blackpink-light-stick-hammer-hd-png-download.png" TargetMode="External"/><Relationship Id="rId70" Type="http://schemas.openxmlformats.org/officeDocument/2006/relationships/hyperlink" Target="https://i.pinimg.com/originals/f7/6d/2c/f76d2cdd9d7c23ec12683ce39221e06e.png" TargetMode="External"/><Relationship Id="rId75" Type="http://schemas.openxmlformats.org/officeDocument/2006/relationships/hyperlink" Target="https://cdn.shopify.com/s/files/1/0069/4203/1983/products/pre-order-kai-kai-black-hoodie-218853_2000x.jpg?v=1615340589" TargetMode="External"/><Relationship Id="rId83" Type="http://schemas.openxmlformats.org/officeDocument/2006/relationships/hyperlink" Target="https://i.pinimg.com/originals/f7/d0/dd/f7d0ddb25d2708a56f876641db71c803.png" TargetMode="External"/><Relationship Id="rId88" Type="http://schemas.openxmlformats.org/officeDocument/2006/relationships/hyperlink" Target="https://www.flaticon.com/free-icon/woman_4721847?term=person&amp;page=1&amp;position=83&amp;page=1&amp;position=83&amp;related_id=4721847&amp;origin=search" TargetMode="External"/><Relationship Id="rId91" Type="http://schemas.openxmlformats.org/officeDocument/2006/relationships/hyperlink" Target="https://www.flaticon.com/free-icon/man_2922524" TargetMode="External"/><Relationship Id="rId96" Type="http://schemas.openxmlformats.org/officeDocument/2006/relationships/hyperlink" Target="https://image.flaticon.com/icons/png/512/345/345550.p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kindpng.com/picc/m/386-3866068_transparent-bts-wings-png-bts-wings-album-cover.png" TargetMode="External"/><Relationship Id="rId49" Type="http://schemas.openxmlformats.org/officeDocument/2006/relationships/hyperlink" Target="https://i.pinimg.com/originals/51/39/d2/5139d221b9b17104cd347cf22e9fdd87.png" TargetMode="External"/><Relationship Id="rId57" Type="http://schemas.openxmlformats.org/officeDocument/2006/relationships/hyperlink" Target="https://images-wixmp-ed30a86b8c4ca887773594c2.wixmp.com/f/f458ce68-ca3a-4824-a027-b3981c8e67ad/ddnqvlp-ab303b2f-8351-41d7-a396-e1ea0fce2d3e.png/v1/fill/w_894,h_893,q_70,strp/red_velvet___psycho_album_cover_by_souheima_ddnqvlp-pre.jpg?token=eyJ0eXAiOiJKV1QiLCJhbGciOiJIUzI1NiJ9.eyJzdWIiOiJ1cm46YXBwOjdlMGQxODg5ODIyNjQzNzNhNWYwZDQxNWVhMGQyNmUwIiwiaXNzIjoidXJuOmFwcDo3ZTBkMTg4OTgyMjY0MzczYTVmMGQ0MTVlYTBkMjZlMCIsIm9iaiI6W1t7ImhlaWdodCI6Ijw9MTAzNSIsInBhdGgiOiJcL2ZcL2Y0NThjZTY4LWNhM2EtNDgyNC1hMDI3LWIzOTgxYzhlNjdhZFwvZGRucXZscC1hYjMwM2IyZi04MzUxLTQxZDctYTM5Ni1lMWVhMGZjZTJkM2UucG5nIiwid2lkdGgiOiI8PTEwMzYifV1dLCJhdWQiOlsidXJuOnNlcnZpY2U6aW1hZ2Uub3BlcmF0aW9ucyJdfQ.Ff7ruqhCQBbqz_eesjohYXrw7e35bX6XyNmnb7hlmCI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images.genius.com/db40ae29029f0b8cf3e53567484d42b2.999x999x1.png" TargetMode="External"/><Relationship Id="rId44" Type="http://schemas.openxmlformats.org/officeDocument/2006/relationships/hyperlink" Target="https://upload.wikimedia.org/wikipedia/en/5/57/CountdownEXO.png" TargetMode="External"/><Relationship Id="rId52" Type="http://schemas.openxmlformats.org/officeDocument/2006/relationships/hyperlink" Target="https://www.allkpop.com/upload/2020/08/content/061130/1596727828-image.png" TargetMode="External"/><Relationship Id="rId60" Type="http://schemas.openxmlformats.org/officeDocument/2006/relationships/hyperlink" Target="https://upload.wikimedia.org/wikipedia/en/5/56/Red_Velvet_-_Happiness.png" TargetMode="External"/><Relationship Id="rId65" Type="http://schemas.openxmlformats.org/officeDocument/2006/relationships/hyperlink" Target="https://cdn.shopify.com/s/files/1/0022/5011/3123/products/BPSG_ICBucket_d871f6c2-dc60-46b7-88ab-563911ef7dbe_1024x.png?v=1598016786" TargetMode="External"/><Relationship Id="rId73" Type="http://schemas.openxmlformats.org/officeDocument/2006/relationships/hyperlink" Target="https://i.pinimg.com/originals/d8/dd/88/d8dd88037479a9861d5ff920446b286a.png" TargetMode="External"/><Relationship Id="rId78" Type="http://schemas.openxmlformats.org/officeDocument/2006/relationships/hyperlink" Target="https://i.pinimg.com/originals/f3/b0/2c/f3b02cc9ea5dcc9bf86042d486212d8f.png" TargetMode="External"/><Relationship Id="rId81" Type="http://schemas.openxmlformats.org/officeDocument/2006/relationships/hyperlink" Target="https://i.pinimg.com/originals/24/2a/ba/242aba48d89564e8b8120f2918f48619.png" TargetMode="External"/><Relationship Id="rId86" Type="http://schemas.openxmlformats.org/officeDocument/2006/relationships/hyperlink" Target="https://www.flaticon.com/free-icon/man_2922506?term=person&amp;page=1&amp;position=11&amp;page=1&amp;position=11&amp;related_id=2922506&amp;origin=search" TargetMode="External"/><Relationship Id="rId94" Type="http://schemas.openxmlformats.org/officeDocument/2006/relationships/hyperlink" Target="https://www.flaticon.com/free-icon/whatsapp_154858?term=whatsapp&amp;page=1&amp;position=38&amp;page=1&amp;position=38&amp;related_id=154858&amp;origin=search" TargetMode="External"/><Relationship Id="rId99" Type="http://schemas.openxmlformats.org/officeDocument/2006/relationships/hyperlink" Target="https://image.freepik.com/free-vector/k-pop-music-concept_23-2148623802.jpg" TargetMode="External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upload.wikimedia.org/wikipedia/en/5/5f/BTS_-_Dynamite_%28official_cover%29.png" TargetMode="External"/><Relationship Id="rId34" Type="http://schemas.openxmlformats.org/officeDocument/2006/relationships/hyperlink" Target="https://wallpapercave.com/wp/wp7253532.png" TargetMode="External"/><Relationship Id="rId50" Type="http://schemas.openxmlformats.org/officeDocument/2006/relationships/hyperlink" Target="https://i.pinimg.com/originals/b8/d1/75/b8d175b4eb73834052f5c08c0939cffe.png" TargetMode="External"/><Relationship Id="rId55" Type="http://schemas.openxmlformats.org/officeDocument/2006/relationships/hyperlink" Target="https://i.pinimg.com/originals/10/4c/a5/104ca5632d0913a0833022b64fa42877.png" TargetMode="External"/><Relationship Id="rId76" Type="http://schemas.openxmlformats.org/officeDocument/2006/relationships/hyperlink" Target="https://i.pinimg.com/originals/e0/00/55/e000551b235852ed7e7b6384226fea73.png" TargetMode="External"/><Relationship Id="rId97" Type="http://schemas.openxmlformats.org/officeDocument/2006/relationships/hyperlink" Target="https://images-na.ssl-images-amazon.com/images/I/61fXwl7BS7L._AC_UL1001_.jpg" TargetMode="External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2.bp.blogspot.com/-GsUhsQDwJwg/VzIbq60WzJI/AAAAAAAAFTA/rN1iLUCZbfcr4QJJjiGPIlp4SjoRQwfZQCLcB/s1600/%255B2016%255D%2B%255BMERCHANDISE%255D%2BEXO%2BFIGURE%2BBluetooth%2BSpeaker%2B1.png" TargetMode="External"/><Relationship Id="rId92" Type="http://schemas.openxmlformats.org/officeDocument/2006/relationships/hyperlink" Target="https://www.flaticon.com/free-icon/facebook_123717?term=facebook&amp;page=1&amp;position=69&amp;page=1&amp;position=69&amp;related_id=123717&amp;origin=search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staroutloud.files.wordpress.com/2016/03/1b864-bts_dark_2526_wild_cover_art.png" TargetMode="External"/><Relationship Id="rId45" Type="http://schemas.openxmlformats.org/officeDocument/2006/relationships/hyperlink" Target="https://vignette.wikia.nocookie.net/thelostplanet/images/7/77/EXO_Love_Shot_%28Love_ver.%29_Cover.png/revision/latest?cb=20181217034823" TargetMode="External"/><Relationship Id="rId66" Type="http://schemas.openxmlformats.org/officeDocument/2006/relationships/hyperlink" Target="https://i.pinimg.com/originals/fa/e3/70/fae3708c592a8a39640a48120c4437b7.png" TargetMode="External"/><Relationship Id="rId87" Type="http://schemas.openxmlformats.org/officeDocument/2006/relationships/hyperlink" Target="https://www.flaticon.com/free-icon/woman_2922566" TargetMode="External"/><Relationship Id="rId61" Type="http://schemas.openxmlformats.org/officeDocument/2006/relationships/hyperlink" Target="https://www.pngitem.com/pimgs/m/650-6508015_transparent-blackpink-rose-png-blackpink-merch-bag-png.png" TargetMode="External"/><Relationship Id="rId82" Type="http://schemas.openxmlformats.org/officeDocument/2006/relationships/hyperlink" Target="https://pbs.twimg.com/media/BvfBqRoIIAAfdhv.png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https://upload.wikimedia.org/wikipedia/en/f/f2/BLACKPINK-_The_Album.png" TargetMode="External"/><Relationship Id="rId35" Type="http://schemas.openxmlformats.org/officeDocument/2006/relationships/hyperlink" Target="https://qph.fs.quoracdn.net/main-qimg-617faff3625a57efe3381598e927ae67" TargetMode="External"/><Relationship Id="rId56" Type="http://schemas.openxmlformats.org/officeDocument/2006/relationships/hyperlink" Target="https://images-wixmp-ed30a86b8c4ca887773594c2.wixmp.com/f/d082a537-9a45-4512-af54-08c87b335298/d9qoc5p-75bb7e73-5178-472f-bc9b-b0ecba663bcb.png?token=eyJ0eXAiOiJKV1QiLCJhbGciOiJIUzI1NiJ9.eyJzdWIiOiJ1cm46YXBwOjdlMGQxODg5ODIyNjQzNzNhNWYwZDQxNWVhMGQyNmUwIiwiaXNzIjoidXJuOmFwcDo3ZTBkMTg4OTgyMjY0MzczYTVmMGQ0MTVlYTBkMjZlMCIsIm9iaiI6W1t7InBhdGgiOiJcL2ZcL2QwODJhNTM3LTlhNDUtNDUxMi1hZjU0LTA4Yzg3YjMzNTI5OFwvZDlxb2M1cC03NWJiN2U3My01MTc4LTQ3MmYtYmM5Yi1iMGVjYmE2NjNiY2IucG5nIn1dXSwiYXVkIjpbInVybjpzZXJ2aWNlOmZpbGUuZG93bmxvYWQiXX0.RuyDyPhIr8SexjmfI2ZwF8UsqsCUyLmXG-IQo1be7Y0" TargetMode="External"/><Relationship Id="rId77" Type="http://schemas.openxmlformats.org/officeDocument/2006/relationships/hyperlink" Target="https://res.cloudinary.com/teepublic/image/private/s--Y4oiwqHb--/t_Resized%20Artwork/c_crop,x_10,y_10/c_fit,w_465/c_crop,g_north_west,h_620,w_465,x_0,y_0/g_north_west,u_upload:v1446840652:production:blanks:ymwlojdlb9pdlxgcmck4,x_-391,y_-276/b_rgb:eeeeee/c_limit,f_auto,h_630,q_90,w_630/v1588690330/production/designs/9824333_2.jpg" TargetMode="External"/><Relationship Id="rId100" Type="http://schemas.openxmlformats.org/officeDocument/2006/relationships/header" Target="header1.xml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static.wikia.nocookie.net/kpop/images/2/22/ITZY_Guess_Who_group_teaser_photo_1.png/revision/latest?cb=20210415151141" TargetMode="External"/><Relationship Id="rId72" Type="http://schemas.openxmlformats.org/officeDocument/2006/relationships/hyperlink" Target="https://i.pinimg.com/originals/97/9a/76/979a76109b7780de39523a4165d8d890.png" TargetMode="External"/><Relationship Id="rId93" Type="http://schemas.openxmlformats.org/officeDocument/2006/relationships/hyperlink" Target="https://www.flaticon.com/free-icon/instagram_733614?term=social%20media&amp;page=1&amp;position=20&amp;page=1&amp;position=20&amp;related_id=733614&amp;origin=search" TargetMode="External"/><Relationship Id="rId98" Type="http://schemas.openxmlformats.org/officeDocument/2006/relationships/hyperlink" Target="https://www.wallpapertip.com/wmimgs/167-1677863_blackpink-kill-this-love-.jpg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hyperlink" Target="https://i.pinimg.com/originals/7e/e0/8c/7ee08c5429ffe50e44fa065d5d6ad0ab.png" TargetMode="External"/><Relationship Id="rId67" Type="http://schemas.openxmlformats.org/officeDocument/2006/relationships/hyperlink" Target="https://i.pinimg.com/originals/ec/fc/fd/ecfcfd2a99b2132e313faa44f5652836.png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EC143C-03C7-4074-AFAB-17948BDE1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263</TotalTime>
  <Pages>17</Pages>
  <Words>3174</Words>
  <Characters>18097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21229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rick rick</cp:lastModifiedBy>
  <cp:revision>350</cp:revision>
  <dcterms:created xsi:type="dcterms:W3CDTF">2017-10-20T05:51:00Z</dcterms:created>
  <dcterms:modified xsi:type="dcterms:W3CDTF">2021-06-15T15:01:00Z</dcterms:modified>
</cp:coreProperties>
</file>